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CF2" w:rsidRDefault="00DA3F07" w:rsidP="00381CF2">
      <w:r>
        <w:rPr>
          <w:noProof/>
        </w:rPr>
        <w:drawing>
          <wp:inline distT="0" distB="0" distL="0" distR="0">
            <wp:extent cx="6848475" cy="1000125"/>
            <wp:effectExtent l="19050" t="0" r="9525" b="0"/>
            <wp:docPr id="1" name="Picture 1" descr="lh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hFINAL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122"/>
        <w:tblW w:w="0" w:type="auto"/>
        <w:tblLook w:val="0000"/>
      </w:tblPr>
      <w:tblGrid>
        <w:gridCol w:w="763"/>
        <w:gridCol w:w="6991"/>
      </w:tblGrid>
      <w:tr w:rsidR="00381CF2" w:rsidRPr="00FD234B">
        <w:trPr>
          <w:trHeight w:val="1440"/>
        </w:trPr>
        <w:tc>
          <w:tcPr>
            <w:tcW w:w="749" w:type="dxa"/>
          </w:tcPr>
          <w:p w:rsidR="00381CF2" w:rsidRPr="00FD234B" w:rsidRDefault="00381CF2" w:rsidP="00381CF2">
            <w:pPr>
              <w:rPr>
                <w:rFonts w:ascii="Franklin Gothic Book" w:hAnsi="Franklin Gothic Book"/>
              </w:rPr>
            </w:pPr>
            <w:r w:rsidRPr="00FD234B">
              <w:rPr>
                <w:rFonts w:ascii="Franklin Gothic Book" w:hAnsi="Franklin Gothic Book"/>
              </w:rPr>
              <w:t>Dear:</w:t>
            </w:r>
          </w:p>
        </w:tc>
        <w:bookmarkStart w:id="0" w:name="OLE_LINK2" w:displacedByCustomXml="next"/>
        <w:bookmarkStart w:id="1" w:name="OLE_LINK1" w:displacedByCustomXml="next"/>
        <w:sdt>
          <w:sdtPr>
            <w:rPr>
              <w:rFonts w:ascii="Franklin Gothic Demi" w:hAnsi="Franklin Gothic Demi"/>
            </w:rPr>
            <w:alias w:val="Declination_AppDetail"/>
            <w:tag w:val="Declination_AppDetailTag"/>
            <w:id w:val="11562277"/>
            <w:placeholder>
              <w:docPart w:val="859B030515274232909FAF77BACAEB15"/>
            </w:placeholder>
            <w:showingPlcHdr/>
          </w:sdtPr>
          <w:sdtContent>
            <w:tc>
              <w:tcPr>
                <w:tcW w:w="6991" w:type="dxa"/>
              </w:tcPr>
              <w:p w:rsidR="000D7536" w:rsidRPr="00FD234B" w:rsidRDefault="00655FA8" w:rsidP="00381CF2">
                <w:pPr>
                  <w:rPr>
                    <w:rFonts w:ascii="Franklin Gothic Book" w:hAnsi="Franklin Gothic Book"/>
                  </w:rPr>
                </w:pPr>
                <w:r w:rsidRPr="00BC0AA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bookmarkEnd w:id="0" w:displacedByCustomXml="prev"/>
        <w:bookmarkEnd w:id="1" w:displacedByCustomXml="prev"/>
      </w:tr>
    </w:tbl>
    <w:p w:rsidR="00381CF2" w:rsidRPr="00FD234B" w:rsidRDefault="00381CF2" w:rsidP="00381CF2">
      <w:pPr>
        <w:rPr>
          <w:rFonts w:ascii="Franklin Gothic Book" w:hAnsi="Franklin Gothic Book"/>
        </w:rPr>
      </w:pPr>
    </w:p>
    <w:p w:rsidR="00381CF2" w:rsidRPr="00FD234B" w:rsidRDefault="00381CF2" w:rsidP="00381CF2">
      <w:pPr>
        <w:rPr>
          <w:rFonts w:ascii="Franklin Gothic Book" w:hAnsi="Franklin Gothic Book"/>
        </w:rPr>
      </w:pPr>
    </w:p>
    <w:p w:rsidR="00381CF2" w:rsidRPr="00FD234B" w:rsidRDefault="00381CF2" w:rsidP="00381CF2">
      <w:pPr>
        <w:rPr>
          <w:rFonts w:ascii="Franklin Gothic Book" w:hAnsi="Franklin Gothic Book"/>
        </w:rPr>
      </w:pPr>
    </w:p>
    <w:p w:rsidR="00381CF2" w:rsidRPr="00FD234B" w:rsidRDefault="00381CF2" w:rsidP="00381CF2">
      <w:pPr>
        <w:rPr>
          <w:rFonts w:ascii="Franklin Gothic Book" w:hAnsi="Franklin Gothic Book"/>
        </w:rPr>
      </w:pPr>
    </w:p>
    <w:p w:rsidR="00381CF2" w:rsidRPr="00FD234B" w:rsidRDefault="00381CF2" w:rsidP="00381CF2">
      <w:pPr>
        <w:rPr>
          <w:rFonts w:ascii="Franklin Gothic Book" w:hAnsi="Franklin Gothic Book"/>
        </w:rPr>
      </w:pPr>
    </w:p>
    <w:p w:rsidR="00381CF2" w:rsidRPr="00FD234B" w:rsidRDefault="00381CF2" w:rsidP="00381CF2">
      <w:pPr>
        <w:rPr>
          <w:rFonts w:ascii="Franklin Gothic Book" w:hAnsi="Franklin Gothic Book"/>
        </w:rPr>
      </w:pPr>
    </w:p>
    <w:tbl>
      <w:tblPr>
        <w:tblpPr w:leftFromText="180" w:rightFromText="180" w:vertAnchor="text" w:tblpY="86"/>
        <w:tblW w:w="11340" w:type="dxa"/>
        <w:tblLook w:val="0000"/>
      </w:tblPr>
      <w:tblGrid>
        <w:gridCol w:w="11340"/>
      </w:tblGrid>
      <w:tr w:rsidR="00381CF2" w:rsidRPr="00FD234B">
        <w:trPr>
          <w:trHeight w:val="360"/>
        </w:trPr>
        <w:tc>
          <w:tcPr>
            <w:tcW w:w="11340" w:type="dxa"/>
          </w:tcPr>
          <w:p w:rsidR="00381CF2" w:rsidRPr="00FD234B" w:rsidRDefault="00381CF2" w:rsidP="002A3344">
            <w:pPr>
              <w:rPr>
                <w:rFonts w:ascii="Franklin Gothic Book" w:hAnsi="Franklin Gothic Book"/>
              </w:rPr>
            </w:pPr>
            <w:r w:rsidRPr="00FD234B">
              <w:rPr>
                <w:rFonts w:ascii="Franklin Gothic Book" w:hAnsi="Franklin Gothic Book"/>
              </w:rPr>
              <w:t>We regret to inform you that</w:t>
            </w:r>
            <w:r w:rsidR="00FD234B">
              <w:rPr>
                <w:rFonts w:ascii="Franklin Gothic Book" w:hAnsi="Franklin Gothic Book"/>
              </w:rPr>
              <w:t xml:space="preserve"> your application submitted </w:t>
            </w:r>
            <w:r w:rsidR="002A3344">
              <w:rPr>
                <w:rFonts w:ascii="Franklin Gothic Book" w:hAnsi="Franklin Gothic Book"/>
              </w:rPr>
              <w:t xml:space="preserve">to </w:t>
            </w:r>
            <w:sdt>
              <w:sdtPr>
                <w:rPr>
                  <w:rFonts w:ascii="Franklin Gothic Book" w:hAnsi="Franklin Gothic Book"/>
                </w:rPr>
                <w:alias w:val="Declination_ClientName"/>
                <w:tag w:val="Declination_ClientNameTag"/>
                <w:id w:val="23737069"/>
                <w:placeholder>
                  <w:docPart w:val="DefaultPlaceholder_22675703"/>
                </w:placeholder>
                <w:temporary/>
                <w:showingPlcHdr/>
              </w:sdtPr>
              <w:sdtContent>
                <w:r w:rsidR="002A3344" w:rsidRPr="00622CA0">
                  <w:rPr>
                    <w:rStyle w:val="PlaceholderText"/>
                  </w:rPr>
                  <w:t>Click here to enter text.</w:t>
                </w:r>
              </w:sdtContent>
            </w:sdt>
            <w:r w:rsidR="002A3344">
              <w:rPr>
                <w:rFonts w:ascii="Franklin Gothic Book" w:hAnsi="Franklin Gothic Book"/>
              </w:rPr>
              <w:t xml:space="preserve"> </w:t>
            </w:r>
            <w:r w:rsidRPr="00FD234B">
              <w:rPr>
                <w:rFonts w:ascii="Franklin Gothic Book" w:hAnsi="Franklin Gothic Book"/>
              </w:rPr>
              <w:t>was denied due to sub-qualification in one or more of the following areas:</w:t>
            </w:r>
          </w:p>
        </w:tc>
      </w:tr>
    </w:tbl>
    <w:p w:rsidR="009700F2" w:rsidRPr="009700F2" w:rsidRDefault="009700F2" w:rsidP="009700F2">
      <w:pPr>
        <w:rPr>
          <w:vanish/>
        </w:rPr>
      </w:pPr>
    </w:p>
    <w:tbl>
      <w:tblPr>
        <w:tblpPr w:leftFromText="180" w:rightFromText="180" w:vertAnchor="text" w:horzAnchor="margin" w:tblpY="798"/>
        <w:tblW w:w="11340" w:type="dxa"/>
        <w:tblLook w:val="0000"/>
      </w:tblPr>
      <w:tblGrid>
        <w:gridCol w:w="4500"/>
        <w:gridCol w:w="540"/>
        <w:gridCol w:w="6300"/>
      </w:tblGrid>
      <w:tr w:rsidR="00381CF2" w:rsidRPr="00FD234B">
        <w:trPr>
          <w:trHeight w:hRule="exact" w:val="360"/>
        </w:trPr>
        <w:tc>
          <w:tcPr>
            <w:tcW w:w="4500" w:type="dxa"/>
            <w:vAlign w:val="bottom"/>
          </w:tcPr>
          <w:p w:rsidR="00381CF2" w:rsidRPr="00FD234B" w:rsidRDefault="00381CF2" w:rsidP="007C6A12">
            <w:pPr>
              <w:rPr>
                <w:rFonts w:ascii="Franklin Gothic Book" w:hAnsi="Franklin Gothic Book"/>
              </w:rPr>
            </w:pPr>
          </w:p>
        </w:tc>
        <w:sdt>
          <w:sdtPr>
            <w:rPr>
              <w:rFonts w:ascii="Franklin Gothic Demi" w:hAnsi="Franklin Gothic Demi"/>
              <w:i/>
              <w:sz w:val="28"/>
              <w:szCs w:val="36"/>
            </w:rPr>
            <w:alias w:val="Declination_RentalHistory"/>
            <w:tag w:val="Declination_RentalHistoryTag"/>
            <w:id w:val="32423676"/>
            <w:placeholder>
              <w:docPart w:val="340BC9B14EDC4546AF12F839E2FFF4C2"/>
            </w:placeholder>
          </w:sdtPr>
          <w:sdtContent>
            <w:tc>
              <w:tcPr>
                <w:tcW w:w="540" w:type="dxa"/>
                <w:tcBorders>
                  <w:bottom w:val="single" w:sz="4" w:space="0" w:color="auto"/>
                </w:tcBorders>
                <w:vAlign w:val="bottom"/>
              </w:tcPr>
              <w:p w:rsidR="00381CF2" w:rsidRPr="00FD234B" w:rsidRDefault="005B19A4" w:rsidP="00F1580A">
                <w:pPr>
                  <w:jc w:val="center"/>
                  <w:rPr>
                    <w:rFonts w:ascii="Franklin Gothic Book" w:hAnsi="Franklin Gothic Book"/>
                    <w:sz w:val="28"/>
                    <w:szCs w:val="28"/>
                  </w:rPr>
                </w:pPr>
                <w:r>
                  <w:rPr>
                    <w:rFonts w:ascii="Franklin Gothic Demi" w:hAnsi="Franklin Gothic Demi"/>
                    <w:i/>
                    <w:sz w:val="28"/>
                    <w:szCs w:val="36"/>
                  </w:rPr>
                  <w:t xml:space="preserve"> </w:t>
                </w:r>
              </w:p>
            </w:tc>
          </w:sdtContent>
        </w:sdt>
        <w:tc>
          <w:tcPr>
            <w:tcW w:w="6300" w:type="dxa"/>
            <w:vAlign w:val="bottom"/>
          </w:tcPr>
          <w:p w:rsidR="00381CF2" w:rsidRPr="00FD234B" w:rsidRDefault="00381CF2" w:rsidP="007C6A12">
            <w:pPr>
              <w:rPr>
                <w:rFonts w:ascii="Franklin Gothic Book" w:hAnsi="Franklin Gothic Book"/>
              </w:rPr>
            </w:pPr>
            <w:r w:rsidRPr="00FD234B">
              <w:rPr>
                <w:rFonts w:ascii="Franklin Gothic Book" w:hAnsi="Franklin Gothic Book"/>
              </w:rPr>
              <w:t>Rental History</w:t>
            </w:r>
          </w:p>
        </w:tc>
      </w:tr>
      <w:tr w:rsidR="00381CF2" w:rsidRPr="00FD234B">
        <w:trPr>
          <w:trHeight w:hRule="exact" w:val="360"/>
        </w:trPr>
        <w:tc>
          <w:tcPr>
            <w:tcW w:w="4500" w:type="dxa"/>
            <w:vAlign w:val="bottom"/>
          </w:tcPr>
          <w:p w:rsidR="00381CF2" w:rsidRPr="00FD234B" w:rsidRDefault="00381CF2" w:rsidP="007C6A12">
            <w:pPr>
              <w:ind w:left="180"/>
              <w:rPr>
                <w:rFonts w:ascii="Franklin Gothic Book" w:hAnsi="Franklin Gothic Book"/>
              </w:rPr>
            </w:pPr>
          </w:p>
        </w:tc>
        <w:sdt>
          <w:sdtPr>
            <w:rPr>
              <w:rFonts w:ascii="Franklin Gothic Demi" w:hAnsi="Franklin Gothic Demi"/>
              <w:i/>
              <w:sz w:val="28"/>
              <w:szCs w:val="36"/>
            </w:rPr>
            <w:alias w:val="Declination_CreditHistory"/>
            <w:tag w:val="Declination_CreditHistoryTag"/>
            <w:id w:val="2809489"/>
            <w:placeholder>
              <w:docPart w:val="DC5B7B0BAE414AD2B986A9C549B40CF0"/>
            </w:placeholder>
          </w:sdtPr>
          <w:sdtContent>
            <w:tc>
              <w:tcPr>
                <w:tcW w:w="540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381CF2" w:rsidRPr="00FD234B" w:rsidRDefault="005B19A4" w:rsidP="00F1580A">
                <w:pPr>
                  <w:jc w:val="center"/>
                  <w:rPr>
                    <w:rFonts w:ascii="Franklin Gothic Book" w:hAnsi="Franklin Gothic Book"/>
                    <w:sz w:val="28"/>
                    <w:szCs w:val="28"/>
                  </w:rPr>
                </w:pPr>
                <w:r>
                  <w:rPr>
                    <w:rFonts w:ascii="Franklin Gothic Demi" w:hAnsi="Franklin Gothic Demi"/>
                    <w:i/>
                    <w:sz w:val="28"/>
                    <w:szCs w:val="36"/>
                  </w:rPr>
                  <w:t xml:space="preserve"> </w:t>
                </w:r>
              </w:p>
            </w:tc>
          </w:sdtContent>
        </w:sdt>
        <w:tc>
          <w:tcPr>
            <w:tcW w:w="6300" w:type="dxa"/>
            <w:vAlign w:val="bottom"/>
          </w:tcPr>
          <w:p w:rsidR="00381CF2" w:rsidRPr="00FD234B" w:rsidRDefault="00381CF2" w:rsidP="007C6A12">
            <w:pPr>
              <w:rPr>
                <w:rFonts w:ascii="Franklin Gothic Book" w:hAnsi="Franklin Gothic Book"/>
              </w:rPr>
            </w:pPr>
            <w:r w:rsidRPr="00FD234B">
              <w:rPr>
                <w:rFonts w:ascii="Franklin Gothic Book" w:hAnsi="Franklin Gothic Book"/>
              </w:rPr>
              <w:t>Credit History</w:t>
            </w:r>
          </w:p>
        </w:tc>
      </w:tr>
      <w:tr w:rsidR="00381CF2" w:rsidRPr="00FD234B">
        <w:trPr>
          <w:trHeight w:hRule="exact" w:val="360"/>
        </w:trPr>
        <w:tc>
          <w:tcPr>
            <w:tcW w:w="4500" w:type="dxa"/>
            <w:vAlign w:val="bottom"/>
          </w:tcPr>
          <w:p w:rsidR="00381CF2" w:rsidRPr="00FD234B" w:rsidRDefault="00381CF2" w:rsidP="007C6A12">
            <w:pPr>
              <w:ind w:left="180"/>
              <w:rPr>
                <w:rFonts w:ascii="Franklin Gothic Book" w:hAnsi="Franklin Gothic Book"/>
              </w:rPr>
            </w:pPr>
          </w:p>
        </w:tc>
        <w:sdt>
          <w:sdtPr>
            <w:rPr>
              <w:rFonts w:ascii="Franklin Gothic Demi" w:hAnsi="Franklin Gothic Demi"/>
              <w:i/>
              <w:sz w:val="28"/>
              <w:szCs w:val="36"/>
            </w:rPr>
            <w:alias w:val="Declination_RentToIncome"/>
            <w:tag w:val="Declination_RentToIncomeTag"/>
            <w:id w:val="2809490"/>
            <w:placeholder>
              <w:docPart w:val="B1CF8A7444A5452A9A41CF9D0D388961"/>
            </w:placeholder>
          </w:sdtPr>
          <w:sdtContent>
            <w:tc>
              <w:tcPr>
                <w:tcW w:w="540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381CF2" w:rsidRPr="00FD234B" w:rsidRDefault="005B19A4" w:rsidP="00F1580A">
                <w:pPr>
                  <w:jc w:val="center"/>
                  <w:rPr>
                    <w:rFonts w:ascii="Franklin Gothic Book" w:hAnsi="Franklin Gothic Book"/>
                    <w:sz w:val="28"/>
                    <w:szCs w:val="28"/>
                  </w:rPr>
                </w:pPr>
                <w:r>
                  <w:rPr>
                    <w:rFonts w:ascii="Franklin Gothic Demi" w:hAnsi="Franklin Gothic Demi"/>
                    <w:i/>
                    <w:sz w:val="28"/>
                    <w:szCs w:val="36"/>
                  </w:rPr>
                  <w:t xml:space="preserve"> </w:t>
                </w:r>
              </w:p>
            </w:tc>
          </w:sdtContent>
        </w:sdt>
        <w:tc>
          <w:tcPr>
            <w:tcW w:w="6300" w:type="dxa"/>
            <w:vAlign w:val="bottom"/>
          </w:tcPr>
          <w:p w:rsidR="00381CF2" w:rsidRPr="00FD234B" w:rsidRDefault="00381CF2" w:rsidP="007C6A12">
            <w:pPr>
              <w:rPr>
                <w:rFonts w:ascii="Franklin Gothic Book" w:hAnsi="Franklin Gothic Book"/>
              </w:rPr>
            </w:pPr>
            <w:r w:rsidRPr="00FD234B">
              <w:rPr>
                <w:rFonts w:ascii="Franklin Gothic Book" w:hAnsi="Franklin Gothic Book"/>
              </w:rPr>
              <w:t>Rent-to-income Ratio</w:t>
            </w:r>
          </w:p>
        </w:tc>
      </w:tr>
      <w:tr w:rsidR="00381CF2" w:rsidRPr="00FD234B">
        <w:trPr>
          <w:trHeight w:hRule="exact" w:val="360"/>
        </w:trPr>
        <w:tc>
          <w:tcPr>
            <w:tcW w:w="4500" w:type="dxa"/>
            <w:vAlign w:val="bottom"/>
          </w:tcPr>
          <w:p w:rsidR="00381CF2" w:rsidRPr="00FD234B" w:rsidRDefault="00381CF2" w:rsidP="007C6A12">
            <w:pPr>
              <w:ind w:left="180"/>
              <w:rPr>
                <w:rFonts w:ascii="Franklin Gothic Book" w:hAnsi="Franklin Gothic Book"/>
              </w:rPr>
            </w:pPr>
          </w:p>
        </w:tc>
        <w:sdt>
          <w:sdtPr>
            <w:rPr>
              <w:rFonts w:ascii="Franklin Gothic Demi" w:hAnsi="Franklin Gothic Demi"/>
              <w:i/>
              <w:sz w:val="28"/>
              <w:szCs w:val="36"/>
            </w:rPr>
            <w:alias w:val="Declination_FalseOrDiscrimminationInfo"/>
            <w:tag w:val="Declination_FalseOrDiscrimminationInfoTag"/>
            <w:id w:val="2809491"/>
            <w:placeholder>
              <w:docPart w:val="08875FDB872C4C1496D04B79FBDDD133"/>
            </w:placeholder>
          </w:sdtPr>
          <w:sdtContent>
            <w:tc>
              <w:tcPr>
                <w:tcW w:w="540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381CF2" w:rsidRPr="00FD234B" w:rsidRDefault="005B19A4" w:rsidP="00F1580A">
                <w:pPr>
                  <w:jc w:val="center"/>
                  <w:rPr>
                    <w:rFonts w:ascii="Franklin Gothic Book" w:hAnsi="Franklin Gothic Book"/>
                    <w:sz w:val="28"/>
                    <w:szCs w:val="28"/>
                  </w:rPr>
                </w:pPr>
                <w:r>
                  <w:rPr>
                    <w:rFonts w:ascii="Franklin Gothic Demi" w:hAnsi="Franklin Gothic Demi"/>
                    <w:i/>
                    <w:sz w:val="28"/>
                    <w:szCs w:val="36"/>
                  </w:rPr>
                  <w:t xml:space="preserve"> </w:t>
                </w:r>
              </w:p>
            </w:tc>
          </w:sdtContent>
        </w:sdt>
        <w:tc>
          <w:tcPr>
            <w:tcW w:w="6300" w:type="dxa"/>
            <w:vAlign w:val="bottom"/>
          </w:tcPr>
          <w:p w:rsidR="00381CF2" w:rsidRPr="00FD234B" w:rsidRDefault="00381CF2" w:rsidP="007C6A12">
            <w:pPr>
              <w:rPr>
                <w:rFonts w:ascii="Franklin Gothic Book" w:hAnsi="Franklin Gothic Book"/>
              </w:rPr>
            </w:pPr>
            <w:r w:rsidRPr="00FD234B">
              <w:rPr>
                <w:rFonts w:ascii="Franklin Gothic Book" w:hAnsi="Franklin Gothic Book"/>
              </w:rPr>
              <w:t>False/Discrepant Information</w:t>
            </w:r>
          </w:p>
        </w:tc>
      </w:tr>
      <w:tr w:rsidR="00381CF2" w:rsidRPr="00FD234B">
        <w:trPr>
          <w:trHeight w:hRule="exact" w:val="360"/>
        </w:trPr>
        <w:tc>
          <w:tcPr>
            <w:tcW w:w="4500" w:type="dxa"/>
            <w:vAlign w:val="bottom"/>
          </w:tcPr>
          <w:p w:rsidR="00381CF2" w:rsidRPr="00FD234B" w:rsidRDefault="00381CF2" w:rsidP="007C6A12">
            <w:pPr>
              <w:ind w:left="180"/>
              <w:rPr>
                <w:rFonts w:ascii="Franklin Gothic Book" w:hAnsi="Franklin Gothic Book"/>
              </w:rPr>
            </w:pPr>
          </w:p>
        </w:tc>
        <w:sdt>
          <w:sdtPr>
            <w:rPr>
              <w:rFonts w:ascii="Franklin Gothic Demi" w:hAnsi="Franklin Gothic Demi"/>
              <w:i/>
              <w:sz w:val="28"/>
              <w:szCs w:val="36"/>
            </w:rPr>
            <w:alias w:val="Declination_ShortTimeOnTheJob"/>
            <w:tag w:val="Declination_ShortTimeOnTheJobTag"/>
            <w:id w:val="2809492"/>
            <w:placeholder>
              <w:docPart w:val="9C4FC796B0554E7AB1A0AE829C7C95BF"/>
            </w:placeholder>
          </w:sdtPr>
          <w:sdtContent>
            <w:tc>
              <w:tcPr>
                <w:tcW w:w="540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381CF2" w:rsidRPr="00FD234B" w:rsidRDefault="005B19A4" w:rsidP="00F1580A">
                <w:pPr>
                  <w:jc w:val="center"/>
                  <w:rPr>
                    <w:rFonts w:ascii="Franklin Gothic Book" w:hAnsi="Franklin Gothic Book"/>
                    <w:sz w:val="28"/>
                    <w:szCs w:val="28"/>
                  </w:rPr>
                </w:pPr>
                <w:r>
                  <w:rPr>
                    <w:rFonts w:ascii="Franklin Gothic Demi" w:hAnsi="Franklin Gothic Demi"/>
                    <w:i/>
                    <w:sz w:val="28"/>
                    <w:szCs w:val="36"/>
                  </w:rPr>
                  <w:t xml:space="preserve"> </w:t>
                </w:r>
              </w:p>
            </w:tc>
          </w:sdtContent>
        </w:sdt>
        <w:tc>
          <w:tcPr>
            <w:tcW w:w="6300" w:type="dxa"/>
            <w:vAlign w:val="bottom"/>
          </w:tcPr>
          <w:p w:rsidR="00381CF2" w:rsidRPr="00FD234B" w:rsidRDefault="00381CF2" w:rsidP="007C6A12">
            <w:pPr>
              <w:rPr>
                <w:rFonts w:ascii="Franklin Gothic Book" w:hAnsi="Franklin Gothic Book"/>
              </w:rPr>
            </w:pPr>
            <w:r w:rsidRPr="00FD234B">
              <w:rPr>
                <w:rFonts w:ascii="Franklin Gothic Book" w:hAnsi="Franklin Gothic Book"/>
              </w:rPr>
              <w:t>Less Than One Year in Present Field</w:t>
            </w:r>
          </w:p>
        </w:tc>
      </w:tr>
      <w:tr w:rsidR="00381CF2" w:rsidRPr="00FD234B">
        <w:trPr>
          <w:trHeight w:hRule="exact" w:val="360"/>
        </w:trPr>
        <w:tc>
          <w:tcPr>
            <w:tcW w:w="4500" w:type="dxa"/>
            <w:vAlign w:val="bottom"/>
          </w:tcPr>
          <w:p w:rsidR="00381CF2" w:rsidRPr="00FD234B" w:rsidRDefault="00381CF2" w:rsidP="007C6A12">
            <w:pPr>
              <w:ind w:left="180"/>
              <w:rPr>
                <w:rFonts w:ascii="Franklin Gothic Book" w:hAnsi="Franklin Gothic Book"/>
              </w:rPr>
            </w:pPr>
          </w:p>
        </w:tc>
        <w:sdt>
          <w:sdtPr>
            <w:rPr>
              <w:rFonts w:ascii="Franklin Gothic Demi" w:hAnsi="Franklin Gothic Demi"/>
              <w:i/>
              <w:sz w:val="28"/>
              <w:szCs w:val="36"/>
            </w:rPr>
            <w:alias w:val="Declination_LackOfInformation"/>
            <w:tag w:val="Declination_LackOfInformationTag"/>
            <w:id w:val="2809493"/>
            <w:placeholder>
              <w:docPart w:val="9B05F80E59D4477295A8D091A4DCA73C"/>
            </w:placeholder>
          </w:sdtPr>
          <w:sdtContent>
            <w:tc>
              <w:tcPr>
                <w:tcW w:w="540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381CF2" w:rsidRPr="00FD234B" w:rsidRDefault="005B19A4" w:rsidP="00F1580A">
                <w:pPr>
                  <w:jc w:val="center"/>
                  <w:rPr>
                    <w:rFonts w:ascii="Franklin Gothic Book" w:hAnsi="Franklin Gothic Book"/>
                    <w:sz w:val="28"/>
                    <w:szCs w:val="28"/>
                  </w:rPr>
                </w:pPr>
                <w:r>
                  <w:rPr>
                    <w:rFonts w:ascii="Franklin Gothic Demi" w:hAnsi="Franklin Gothic Demi"/>
                    <w:i/>
                    <w:sz w:val="28"/>
                    <w:szCs w:val="36"/>
                  </w:rPr>
                  <w:t xml:space="preserve"> </w:t>
                </w:r>
              </w:p>
            </w:tc>
          </w:sdtContent>
        </w:sdt>
        <w:tc>
          <w:tcPr>
            <w:tcW w:w="6300" w:type="dxa"/>
            <w:vAlign w:val="bottom"/>
          </w:tcPr>
          <w:p w:rsidR="00381CF2" w:rsidRPr="00FD234B" w:rsidRDefault="00381CF2" w:rsidP="007C6A12">
            <w:pPr>
              <w:rPr>
                <w:rFonts w:ascii="Franklin Gothic Book" w:hAnsi="Franklin Gothic Book"/>
              </w:rPr>
            </w:pPr>
            <w:r w:rsidRPr="00FD234B">
              <w:rPr>
                <w:rFonts w:ascii="Franklin Gothic Book" w:hAnsi="Franklin Gothic Book"/>
              </w:rPr>
              <w:t>Lack of Information</w:t>
            </w:r>
          </w:p>
        </w:tc>
      </w:tr>
      <w:tr w:rsidR="00381CF2" w:rsidRPr="00FD234B">
        <w:trPr>
          <w:trHeight w:hRule="exact" w:val="360"/>
        </w:trPr>
        <w:tc>
          <w:tcPr>
            <w:tcW w:w="4500" w:type="dxa"/>
            <w:vAlign w:val="bottom"/>
          </w:tcPr>
          <w:p w:rsidR="00381CF2" w:rsidRPr="00FD234B" w:rsidRDefault="00381CF2" w:rsidP="007C6A12">
            <w:pPr>
              <w:ind w:left="180"/>
              <w:rPr>
                <w:rFonts w:ascii="Franklin Gothic Book" w:hAnsi="Franklin Gothic Book"/>
              </w:rPr>
            </w:pPr>
          </w:p>
        </w:tc>
        <w:sdt>
          <w:sdtPr>
            <w:rPr>
              <w:rFonts w:ascii="Franklin Gothic Demi" w:hAnsi="Franklin Gothic Demi"/>
              <w:i/>
              <w:sz w:val="28"/>
              <w:szCs w:val="36"/>
            </w:rPr>
            <w:alias w:val="Declination_CrimminalHistory"/>
            <w:tag w:val="Declination_CrimminalHistoryTag"/>
            <w:id w:val="2809494"/>
            <w:placeholder>
              <w:docPart w:val="214C57F48DD549D5BD130F503CF518C3"/>
            </w:placeholder>
          </w:sdtPr>
          <w:sdtContent>
            <w:tc>
              <w:tcPr>
                <w:tcW w:w="540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381CF2" w:rsidRPr="00FD234B" w:rsidRDefault="005B19A4" w:rsidP="00F1580A">
                <w:pPr>
                  <w:jc w:val="center"/>
                  <w:rPr>
                    <w:rFonts w:ascii="Franklin Gothic Book" w:hAnsi="Franklin Gothic Book"/>
                    <w:sz w:val="28"/>
                    <w:szCs w:val="28"/>
                  </w:rPr>
                </w:pPr>
                <w:r>
                  <w:rPr>
                    <w:rFonts w:ascii="Franklin Gothic Demi" w:hAnsi="Franklin Gothic Demi"/>
                    <w:i/>
                    <w:sz w:val="28"/>
                    <w:szCs w:val="36"/>
                  </w:rPr>
                  <w:t xml:space="preserve"> </w:t>
                </w:r>
              </w:p>
            </w:tc>
          </w:sdtContent>
        </w:sdt>
        <w:tc>
          <w:tcPr>
            <w:tcW w:w="6300" w:type="dxa"/>
            <w:vAlign w:val="bottom"/>
          </w:tcPr>
          <w:p w:rsidR="00381CF2" w:rsidRPr="00FD234B" w:rsidRDefault="00381CF2" w:rsidP="007C6A12">
            <w:pPr>
              <w:rPr>
                <w:rFonts w:ascii="Franklin Gothic Book" w:hAnsi="Franklin Gothic Book"/>
              </w:rPr>
            </w:pPr>
            <w:r w:rsidRPr="00FD234B">
              <w:rPr>
                <w:rFonts w:ascii="Franklin Gothic Book" w:hAnsi="Franklin Gothic Book"/>
              </w:rPr>
              <w:t>Criminal History</w:t>
            </w:r>
          </w:p>
        </w:tc>
      </w:tr>
      <w:tr w:rsidR="00381CF2" w:rsidRPr="00FD234B">
        <w:trPr>
          <w:trHeight w:hRule="exact" w:val="360"/>
        </w:trPr>
        <w:tc>
          <w:tcPr>
            <w:tcW w:w="11340" w:type="dxa"/>
            <w:gridSpan w:val="3"/>
            <w:vAlign w:val="bottom"/>
          </w:tcPr>
          <w:p w:rsidR="00381CF2" w:rsidRPr="00FD234B" w:rsidRDefault="00381CF2" w:rsidP="007C6A12">
            <w:pPr>
              <w:ind w:left="180"/>
              <w:rPr>
                <w:rFonts w:ascii="Franklin Gothic Book" w:hAnsi="Franklin Gothic Book"/>
              </w:rPr>
            </w:pPr>
            <w:r w:rsidRPr="00FD234B">
              <w:rPr>
                <w:rFonts w:ascii="Franklin Gothic Book" w:hAnsi="Franklin Gothic Book"/>
              </w:rPr>
              <w:t>(If no areas are checked, then your application was denied due to an unqualified co-applicant)</w:t>
            </w:r>
          </w:p>
        </w:tc>
      </w:tr>
    </w:tbl>
    <w:p w:rsidR="00381CF2" w:rsidRPr="00FD234B" w:rsidRDefault="00381CF2" w:rsidP="00381CF2">
      <w:pPr>
        <w:rPr>
          <w:rFonts w:ascii="Franklin Gothic Book" w:hAnsi="Franklin Gothic Book"/>
        </w:rPr>
      </w:pPr>
    </w:p>
    <w:tbl>
      <w:tblPr>
        <w:tblpPr w:leftFromText="180" w:rightFromText="180" w:vertAnchor="text" w:horzAnchor="margin" w:tblpY="56"/>
        <w:tblW w:w="11340" w:type="dxa"/>
        <w:tblLook w:val="0000"/>
      </w:tblPr>
      <w:tblGrid>
        <w:gridCol w:w="11340"/>
      </w:tblGrid>
      <w:tr w:rsidR="007C6A12" w:rsidRPr="00FD234B">
        <w:trPr>
          <w:trHeight w:val="1620"/>
        </w:trPr>
        <w:tc>
          <w:tcPr>
            <w:tcW w:w="11340" w:type="dxa"/>
          </w:tcPr>
          <w:p w:rsidR="007C6A12" w:rsidRPr="00FD234B" w:rsidRDefault="007C6A12" w:rsidP="007C6A12">
            <w:pPr>
              <w:pStyle w:val="DefaultText"/>
              <w:rPr>
                <w:rFonts w:ascii="Franklin Gothic Book" w:hAnsi="Franklin Gothic Book"/>
                <w:sz w:val="22"/>
                <w:szCs w:val="22"/>
              </w:rPr>
            </w:pPr>
            <w:r w:rsidRPr="00FD234B">
              <w:rPr>
                <w:rFonts w:ascii="Franklin Gothic Book" w:hAnsi="Franklin Gothic Book"/>
                <w:sz w:val="22"/>
                <w:szCs w:val="22"/>
              </w:rPr>
              <w:t>You are hereby informed of certain information pursuant to the Fair Credit Reporting Act, 15 U.S.C. 1681, et seq., and its amendments:</w:t>
            </w:r>
          </w:p>
          <w:p w:rsidR="007C6A12" w:rsidRPr="00FD234B" w:rsidRDefault="007C6A12" w:rsidP="007C6A12">
            <w:pPr>
              <w:pStyle w:val="DefaultText"/>
              <w:rPr>
                <w:rFonts w:ascii="Franklin Gothic Book" w:hAnsi="Franklin Gothic Book"/>
                <w:sz w:val="22"/>
                <w:szCs w:val="22"/>
              </w:rPr>
            </w:pPr>
          </w:p>
          <w:p w:rsidR="007C6A12" w:rsidRPr="00FD234B" w:rsidRDefault="007C6A12" w:rsidP="007C6A12">
            <w:pPr>
              <w:pStyle w:val="DefaultText"/>
              <w:rPr>
                <w:rFonts w:ascii="Franklin Gothic Book" w:hAnsi="Franklin Gothic Book"/>
                <w:sz w:val="22"/>
                <w:szCs w:val="22"/>
              </w:rPr>
            </w:pPr>
            <w:r w:rsidRPr="00FD234B">
              <w:rPr>
                <w:rFonts w:ascii="Franklin Gothic Book" w:hAnsi="Franklin Gothic Book"/>
                <w:sz w:val="22"/>
                <w:szCs w:val="22"/>
              </w:rPr>
              <w:t>1. Pursuant to Section 615 of the Fair Credit Reporting Act, you are being notified that the below-noted agencies only provided information about your credit and/or rental history.  It took no part in making any decision regarding your rental application; neither can it explain why any decision was made.</w:t>
            </w:r>
          </w:p>
          <w:p w:rsidR="007C6A12" w:rsidRPr="00FD234B" w:rsidRDefault="007C6A12" w:rsidP="007C6A12">
            <w:pPr>
              <w:pStyle w:val="DefaultText"/>
              <w:rPr>
                <w:rFonts w:ascii="Franklin Gothic Book" w:hAnsi="Franklin Gothic Book"/>
                <w:sz w:val="22"/>
                <w:szCs w:val="22"/>
              </w:rPr>
            </w:pPr>
          </w:p>
          <w:p w:rsidR="007C6A12" w:rsidRPr="00FD234B" w:rsidRDefault="007C6A12" w:rsidP="007C6A12">
            <w:pPr>
              <w:pStyle w:val="DefaultText"/>
              <w:rPr>
                <w:rFonts w:ascii="Franklin Gothic Book" w:hAnsi="Franklin Gothic Book"/>
                <w:sz w:val="22"/>
                <w:szCs w:val="22"/>
              </w:rPr>
            </w:pPr>
            <w:r w:rsidRPr="00FD234B">
              <w:rPr>
                <w:rFonts w:ascii="Franklin Gothic Book" w:hAnsi="Franklin Gothic Book"/>
                <w:sz w:val="22"/>
                <w:szCs w:val="22"/>
              </w:rPr>
              <w:t>2. Pursuant to Section 612 of the Fair Credit Reporting Act, you have the right to obtain a free copy of your consumer credit report.  You must request this report from the below-noted agencies, whose contact information is provided, within 60 days after you receive this letter to avoid a charge.</w:t>
            </w:r>
          </w:p>
          <w:p w:rsidR="007C6A12" w:rsidRPr="00FD234B" w:rsidRDefault="007C6A12" w:rsidP="007C6A12">
            <w:pPr>
              <w:pStyle w:val="DefaultText"/>
              <w:rPr>
                <w:rFonts w:ascii="Franklin Gothic Book" w:hAnsi="Franklin Gothic Book"/>
                <w:sz w:val="22"/>
                <w:szCs w:val="22"/>
              </w:rPr>
            </w:pPr>
          </w:p>
          <w:p w:rsidR="00C919E9" w:rsidRDefault="007C6A12" w:rsidP="007C6A12">
            <w:pPr>
              <w:pStyle w:val="DefaultText"/>
              <w:rPr>
                <w:rFonts w:ascii="Franklin Gothic Book" w:hAnsi="Franklin Gothic Book"/>
                <w:sz w:val="22"/>
                <w:szCs w:val="22"/>
              </w:rPr>
            </w:pPr>
            <w:r w:rsidRPr="00FD234B">
              <w:rPr>
                <w:rFonts w:ascii="Franklin Gothic Book" w:hAnsi="Franklin Gothic Book"/>
                <w:sz w:val="22"/>
                <w:szCs w:val="22"/>
              </w:rPr>
              <w:t>3.  Pursuant to Section 611 of the Fair Credit Reporting Act, you have the right to dispute the credit report’s accuracy or completeness, and to include in your report a statement of up to 100 words that describes your position regarding the disputed information.</w:t>
            </w:r>
          </w:p>
          <w:p w:rsidR="00C919E9" w:rsidRPr="00FD234B" w:rsidRDefault="00C919E9" w:rsidP="007C6A12">
            <w:pPr>
              <w:pStyle w:val="DefaultText"/>
              <w:rPr>
                <w:rFonts w:ascii="Franklin Gothic Book" w:hAnsi="Franklin Gothic Book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255"/>
              <w:gridCol w:w="4680"/>
              <w:gridCol w:w="5179"/>
            </w:tblGrid>
            <w:tr w:rsidR="00C919E9" w:rsidTr="00C919E9">
              <w:tc>
                <w:tcPr>
                  <w:tcW w:w="1255" w:type="dxa"/>
                </w:tcPr>
                <w:p w:rsidR="00C919E9" w:rsidRPr="00FD234B" w:rsidRDefault="00C919E9" w:rsidP="00B25E59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</w:p>
              </w:tc>
              <w:tc>
                <w:tcPr>
                  <w:tcW w:w="4680" w:type="dxa"/>
                </w:tcPr>
                <w:p w:rsidR="00C919E9" w:rsidRDefault="00C919E9" w:rsidP="00B25E59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  <w:r w:rsidRPr="00FD234B">
                    <w:rPr>
                      <w:rFonts w:ascii="Franklin Gothic Book" w:hAnsi="Franklin Gothic Book"/>
                      <w:sz w:val="22"/>
                      <w:szCs w:val="22"/>
                    </w:rPr>
                    <w:t xml:space="preserve">Bemrose Consulting                </w:t>
                  </w:r>
                </w:p>
                <w:p w:rsidR="00C919E9" w:rsidRDefault="00C919E9" w:rsidP="00B25E59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  <w:r w:rsidRPr="00FD234B">
                    <w:rPr>
                      <w:rFonts w:ascii="Franklin Gothic Book" w:hAnsi="Franklin Gothic Book"/>
                      <w:sz w:val="22"/>
                      <w:szCs w:val="22"/>
                    </w:rPr>
                    <w:t xml:space="preserve">12655 SW Center </w:t>
                  </w:r>
                  <w:smartTag w:uri="urn:schemas-microsoft-com:office:smarttags" w:element="place">
                    <w:r w:rsidRPr="00FD234B">
                      <w:rPr>
                        <w:rFonts w:ascii="Franklin Gothic Book" w:hAnsi="Franklin Gothic Book"/>
                        <w:sz w:val="22"/>
                        <w:szCs w:val="22"/>
                      </w:rPr>
                      <w:t>St.</w:t>
                    </w:r>
                  </w:smartTag>
                  <w:r w:rsidRPr="00FD234B">
                    <w:rPr>
                      <w:rFonts w:ascii="Franklin Gothic Book" w:hAnsi="Franklin Gothic Book"/>
                      <w:sz w:val="22"/>
                      <w:szCs w:val="22"/>
                    </w:rPr>
                    <w:t xml:space="preserve"> Ste 540          </w:t>
                  </w:r>
                </w:p>
                <w:p w:rsidR="00C919E9" w:rsidRDefault="00C919E9" w:rsidP="00B25E59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  <w:smartTag w:uri="urn:schemas-microsoft-com:office:smarttags" w:element="place">
                    <w:smartTag w:uri="urn:schemas-microsoft-com:office:smarttags" w:element="City">
                      <w:r w:rsidRPr="00FD234B">
                        <w:rPr>
                          <w:rFonts w:ascii="Franklin Gothic Book" w:hAnsi="Franklin Gothic Book"/>
                          <w:sz w:val="22"/>
                          <w:szCs w:val="22"/>
                        </w:rPr>
                        <w:t>Beaverton</w:t>
                      </w:r>
                    </w:smartTag>
                    <w:r w:rsidRPr="00FD234B">
                      <w:rPr>
                        <w:rFonts w:ascii="Franklin Gothic Book" w:hAnsi="Franklin Gothic Book"/>
                        <w:sz w:val="22"/>
                        <w:szCs w:val="22"/>
                      </w:rPr>
                      <w:t xml:space="preserve">, </w:t>
                    </w:r>
                    <w:smartTag w:uri="urn:schemas-microsoft-com:office:smarttags" w:element="State">
                      <w:r w:rsidRPr="00FD234B">
                        <w:rPr>
                          <w:rFonts w:ascii="Franklin Gothic Book" w:hAnsi="Franklin Gothic Book"/>
                          <w:sz w:val="22"/>
                          <w:szCs w:val="22"/>
                        </w:rPr>
                        <w:t>OR</w:t>
                      </w:r>
                    </w:smartTag>
                    <w:r w:rsidRPr="00FD234B">
                      <w:rPr>
                        <w:rFonts w:ascii="Franklin Gothic Book" w:hAnsi="Franklin Gothic Book"/>
                        <w:sz w:val="22"/>
                        <w:szCs w:val="22"/>
                      </w:rPr>
                      <w:t xml:space="preserve"> </w:t>
                    </w:r>
                    <w:smartTag w:uri="urn:schemas-microsoft-com:office:smarttags" w:element="PostalCode">
                      <w:r w:rsidRPr="00FD234B">
                        <w:rPr>
                          <w:rFonts w:ascii="Franklin Gothic Book" w:hAnsi="Franklin Gothic Book"/>
                          <w:sz w:val="22"/>
                          <w:szCs w:val="22"/>
                        </w:rPr>
                        <w:t>97005</w:t>
                      </w:r>
                    </w:smartTag>
                  </w:smartTag>
                  <w:r w:rsidRPr="00FD234B">
                    <w:rPr>
                      <w:rFonts w:ascii="Franklin Gothic Book" w:hAnsi="Franklin Gothic Book"/>
                      <w:sz w:val="22"/>
                      <w:szCs w:val="22"/>
                    </w:rPr>
                    <w:t xml:space="preserve">               </w:t>
                  </w:r>
                </w:p>
                <w:p w:rsidR="00D36C5E" w:rsidRDefault="00C919E9" w:rsidP="00B25E59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  <w:r w:rsidRPr="00FD234B">
                    <w:rPr>
                      <w:rFonts w:ascii="Franklin Gothic Book" w:hAnsi="Franklin Gothic Book"/>
                      <w:sz w:val="22"/>
                      <w:szCs w:val="22"/>
                    </w:rPr>
                    <w:t xml:space="preserve">(503) 419-6539       </w:t>
                  </w:r>
                </w:p>
                <w:p w:rsidR="00D36C5E" w:rsidRDefault="00D36C5E" w:rsidP="00B25E59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</w:p>
                <w:p w:rsidR="00C919E9" w:rsidRDefault="00D36C5E" w:rsidP="00B25E59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  <w:r w:rsidRPr="00D36C5E">
                    <w:rPr>
                      <w:rFonts w:ascii="Franklin Gothic Book" w:hAnsi="Franklin Gothic Book"/>
                      <w:noProof/>
                      <w:sz w:val="22"/>
                      <w:szCs w:val="22"/>
                    </w:rPr>
                    <w:drawing>
                      <wp:inline distT="0" distB="0" distL="0" distR="0">
                        <wp:extent cx="1866900" cy="447675"/>
                        <wp:effectExtent l="19050" t="0" r="0" b="0"/>
                        <wp:docPr id="4" name="Picture 2" descr="color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lor 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6900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C919E9" w:rsidRPr="00FD234B">
                    <w:rPr>
                      <w:rFonts w:ascii="Franklin Gothic Book" w:hAnsi="Franklin Gothic Book"/>
                      <w:sz w:val="22"/>
                      <w:szCs w:val="22"/>
                    </w:rPr>
                    <w:t xml:space="preserve">                                                                      </w:t>
                  </w:r>
                </w:p>
              </w:tc>
              <w:tc>
                <w:tcPr>
                  <w:tcW w:w="5179" w:type="dxa"/>
                </w:tcPr>
                <w:p w:rsidR="007D21AB" w:rsidRPr="007D21AB" w:rsidRDefault="007D21AB" w:rsidP="00B25E59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  <w:r w:rsidRPr="007D21AB">
                    <w:rPr>
                      <w:rFonts w:ascii="Franklin Gothic Book" w:hAnsi="Franklin Gothic Book"/>
                      <w:sz w:val="22"/>
                      <w:szCs w:val="22"/>
                    </w:rPr>
                    <w:t>Trans Union Consumer Relations</w:t>
                  </w:r>
                </w:p>
                <w:p w:rsidR="007D21AB" w:rsidRPr="007D21AB" w:rsidRDefault="007D21AB" w:rsidP="00B25E59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  <w:r w:rsidRPr="007D21AB">
                    <w:rPr>
                      <w:rFonts w:ascii="Franklin Gothic Book" w:hAnsi="Franklin Gothic Book"/>
                      <w:sz w:val="22"/>
                      <w:szCs w:val="22"/>
                    </w:rPr>
                    <w:t>2 Baldwin Place</w:t>
                  </w:r>
                </w:p>
                <w:p w:rsidR="007D21AB" w:rsidRPr="007D21AB" w:rsidRDefault="007D21AB" w:rsidP="00B25E59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  <w:r w:rsidRPr="007D21AB">
                    <w:rPr>
                      <w:rFonts w:ascii="Franklin Gothic Book" w:hAnsi="Franklin Gothic Book"/>
                      <w:sz w:val="22"/>
                      <w:szCs w:val="22"/>
                    </w:rPr>
                    <w:t>PO BOX 1000</w:t>
                  </w:r>
                </w:p>
                <w:p w:rsidR="007D21AB" w:rsidRPr="007D21AB" w:rsidRDefault="007D21AB" w:rsidP="00B25E59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  <w:r w:rsidRPr="007D21AB">
                    <w:rPr>
                      <w:rFonts w:ascii="Franklin Gothic Book" w:hAnsi="Franklin Gothic Book"/>
                      <w:sz w:val="22"/>
                      <w:szCs w:val="22"/>
                    </w:rPr>
                    <w:t>Chester, PA 19022</w:t>
                  </w:r>
                </w:p>
                <w:p w:rsidR="007D21AB" w:rsidRPr="007D21AB" w:rsidRDefault="007D21AB" w:rsidP="00B25E59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  <w:r w:rsidRPr="007D21AB">
                    <w:rPr>
                      <w:rFonts w:ascii="Franklin Gothic Book" w:hAnsi="Franklin Gothic Book"/>
                      <w:sz w:val="22"/>
                      <w:szCs w:val="22"/>
                    </w:rPr>
                    <w:t>800-888-4213</w:t>
                  </w:r>
                </w:p>
                <w:p w:rsidR="007D21AB" w:rsidRDefault="00A57047" w:rsidP="00B25E59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  <w:hyperlink r:id="rId8" w:history="1">
                    <w:r w:rsidR="000E0FC5" w:rsidRPr="0029621B">
                      <w:rPr>
                        <w:rStyle w:val="Hyperlink"/>
                        <w:rFonts w:ascii="Franklin Gothic Book" w:hAnsi="Franklin Gothic Book"/>
                        <w:sz w:val="22"/>
                        <w:szCs w:val="22"/>
                      </w:rPr>
                      <w:t>http://www.transunion.com/myoptions</w:t>
                    </w:r>
                  </w:hyperlink>
                  <w:r w:rsidR="000E0FC5">
                    <w:rPr>
                      <w:rFonts w:ascii="Franklin Gothic Book" w:hAnsi="Franklin Gothic Book"/>
                      <w:sz w:val="22"/>
                      <w:szCs w:val="22"/>
                    </w:rPr>
                    <w:t xml:space="preserve"> </w:t>
                  </w:r>
                  <w:r w:rsidR="00FB00E5">
                    <w:rPr>
                      <w:rFonts w:ascii="Franklin Gothic Book" w:hAnsi="Franklin Gothic Book"/>
                      <w:sz w:val="22"/>
                      <w:szCs w:val="22"/>
                    </w:rPr>
                    <w:t xml:space="preserve">   </w:t>
                  </w:r>
                </w:p>
                <w:p w:rsidR="00D36C5E" w:rsidRDefault="00FB00E5" w:rsidP="00B25E59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  <w:r>
                    <w:rPr>
                      <w:rFonts w:ascii="Franklin Gothic Book" w:hAnsi="Franklin Gothic Book"/>
                      <w:noProof/>
                      <w:sz w:val="22"/>
                      <w:szCs w:val="22"/>
                    </w:rPr>
                    <w:drawing>
                      <wp:inline distT="0" distB="0" distL="0" distR="0">
                        <wp:extent cx="1485900" cy="387172"/>
                        <wp:effectExtent l="19050" t="0" r="0" b="0"/>
                        <wp:docPr id="2" name="Picture 1" descr="transuni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ransunion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12151" cy="3940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B00E5" w:rsidRDefault="00FB00E5" w:rsidP="00B25E59">
                  <w:pPr>
                    <w:pStyle w:val="DefaultText"/>
                    <w:framePr w:hSpace="180" w:wrap="around" w:vAnchor="text" w:hAnchor="margin" w:y="56"/>
                    <w:rPr>
                      <w:rFonts w:ascii="Franklin Gothic Book" w:hAnsi="Franklin Gothic Book"/>
                      <w:sz w:val="22"/>
                      <w:szCs w:val="22"/>
                    </w:rPr>
                  </w:pPr>
                </w:p>
              </w:tc>
            </w:tr>
          </w:tbl>
          <w:p w:rsidR="00FD0000" w:rsidRPr="00FD234B" w:rsidRDefault="00FD0000" w:rsidP="00C919E9">
            <w:pPr>
              <w:pStyle w:val="DefaultText"/>
              <w:rPr>
                <w:rFonts w:ascii="Franklin Gothic Book" w:hAnsi="Franklin Gothic Book"/>
              </w:rPr>
            </w:pPr>
          </w:p>
        </w:tc>
      </w:tr>
    </w:tbl>
    <w:p w:rsidR="007C6A12" w:rsidRPr="00381CF2" w:rsidRDefault="007C6A12" w:rsidP="007C6A12">
      <w:r>
        <w:t xml:space="preserve">      </w:t>
      </w:r>
      <w:r>
        <w:tab/>
        <w:t xml:space="preserve">         </w:t>
      </w:r>
      <w:r w:rsidR="00FD234B">
        <w:tab/>
      </w:r>
      <w:r w:rsidR="00FD234B">
        <w:tab/>
      </w:r>
      <w:r w:rsidR="00FD234B">
        <w:tab/>
      </w:r>
    </w:p>
    <w:sectPr w:rsidR="007C6A12" w:rsidRPr="00381CF2" w:rsidSect="00381C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11FC" w:rsidRDefault="009711FC">
      <w:r>
        <w:separator/>
      </w:r>
    </w:p>
  </w:endnote>
  <w:endnote w:type="continuationSeparator" w:id="1">
    <w:p w:rsidR="009711FC" w:rsidRDefault="009711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11FC" w:rsidRDefault="009711FC">
      <w:r>
        <w:separator/>
      </w:r>
    </w:p>
  </w:footnote>
  <w:footnote w:type="continuationSeparator" w:id="1">
    <w:p w:rsidR="009711FC" w:rsidRDefault="009711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3D6D"/>
    <w:rsid w:val="00040251"/>
    <w:rsid w:val="0006034B"/>
    <w:rsid w:val="0007488D"/>
    <w:rsid w:val="00092A44"/>
    <w:rsid w:val="000A4369"/>
    <w:rsid w:val="000D7536"/>
    <w:rsid w:val="000E0FC5"/>
    <w:rsid w:val="000F406B"/>
    <w:rsid w:val="00134C23"/>
    <w:rsid w:val="0014277A"/>
    <w:rsid w:val="001C02A5"/>
    <w:rsid w:val="00216B65"/>
    <w:rsid w:val="00220B5E"/>
    <w:rsid w:val="00257C53"/>
    <w:rsid w:val="00260226"/>
    <w:rsid w:val="002706B4"/>
    <w:rsid w:val="002A3344"/>
    <w:rsid w:val="002A3608"/>
    <w:rsid w:val="002E0698"/>
    <w:rsid w:val="00371B73"/>
    <w:rsid w:val="00381CF2"/>
    <w:rsid w:val="004144F6"/>
    <w:rsid w:val="00426451"/>
    <w:rsid w:val="004320AF"/>
    <w:rsid w:val="00464585"/>
    <w:rsid w:val="00490544"/>
    <w:rsid w:val="004D1263"/>
    <w:rsid w:val="00503CE8"/>
    <w:rsid w:val="005262E4"/>
    <w:rsid w:val="00563137"/>
    <w:rsid w:val="005925B8"/>
    <w:rsid w:val="005B1773"/>
    <w:rsid w:val="005B19A4"/>
    <w:rsid w:val="005B2066"/>
    <w:rsid w:val="00620234"/>
    <w:rsid w:val="0063205A"/>
    <w:rsid w:val="00652750"/>
    <w:rsid w:val="0065334A"/>
    <w:rsid w:val="00655FA8"/>
    <w:rsid w:val="00656077"/>
    <w:rsid w:val="00711151"/>
    <w:rsid w:val="00786680"/>
    <w:rsid w:val="007C6A12"/>
    <w:rsid w:val="007D21AB"/>
    <w:rsid w:val="007D22D5"/>
    <w:rsid w:val="007D5640"/>
    <w:rsid w:val="008201AA"/>
    <w:rsid w:val="00826A3D"/>
    <w:rsid w:val="008628D1"/>
    <w:rsid w:val="008D6E46"/>
    <w:rsid w:val="00917E84"/>
    <w:rsid w:val="009672FB"/>
    <w:rsid w:val="009700F2"/>
    <w:rsid w:val="009711FC"/>
    <w:rsid w:val="00996BDF"/>
    <w:rsid w:val="00A01962"/>
    <w:rsid w:val="00A14D6E"/>
    <w:rsid w:val="00A25AE8"/>
    <w:rsid w:val="00A316E2"/>
    <w:rsid w:val="00A46AC4"/>
    <w:rsid w:val="00A57047"/>
    <w:rsid w:val="00A63DE5"/>
    <w:rsid w:val="00A91402"/>
    <w:rsid w:val="00AA11CC"/>
    <w:rsid w:val="00AA51E7"/>
    <w:rsid w:val="00AE2898"/>
    <w:rsid w:val="00B121F3"/>
    <w:rsid w:val="00B25E59"/>
    <w:rsid w:val="00B2796F"/>
    <w:rsid w:val="00B37E0B"/>
    <w:rsid w:val="00B61E28"/>
    <w:rsid w:val="00BA6191"/>
    <w:rsid w:val="00BE6F22"/>
    <w:rsid w:val="00C70EFA"/>
    <w:rsid w:val="00C919E9"/>
    <w:rsid w:val="00C9554B"/>
    <w:rsid w:val="00C97FCB"/>
    <w:rsid w:val="00CB6A83"/>
    <w:rsid w:val="00CE3A15"/>
    <w:rsid w:val="00D33D6D"/>
    <w:rsid w:val="00D36C5E"/>
    <w:rsid w:val="00D55D2F"/>
    <w:rsid w:val="00DA3F07"/>
    <w:rsid w:val="00DB0A79"/>
    <w:rsid w:val="00DC6FC8"/>
    <w:rsid w:val="00E03C32"/>
    <w:rsid w:val="00E82E76"/>
    <w:rsid w:val="00E87D43"/>
    <w:rsid w:val="00EB1783"/>
    <w:rsid w:val="00F112C1"/>
    <w:rsid w:val="00F1580A"/>
    <w:rsid w:val="00F30779"/>
    <w:rsid w:val="00F67522"/>
    <w:rsid w:val="00F73837"/>
    <w:rsid w:val="00FA031A"/>
    <w:rsid w:val="00FA7559"/>
    <w:rsid w:val="00FB00E5"/>
    <w:rsid w:val="00FD0000"/>
    <w:rsid w:val="00FD2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97FC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866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86680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rsid w:val="00381CF2"/>
    <w:pPr>
      <w:autoSpaceDE w:val="0"/>
      <w:autoSpaceDN w:val="0"/>
      <w:adjustRightInd w:val="0"/>
    </w:pPr>
  </w:style>
  <w:style w:type="paragraph" w:customStyle="1" w:styleId="DefaultText">
    <w:name w:val="Default Text"/>
    <w:basedOn w:val="Normal"/>
    <w:rsid w:val="00381CF2"/>
    <w:pPr>
      <w:autoSpaceDE w:val="0"/>
      <w:autoSpaceDN w:val="0"/>
      <w:adjustRightInd w:val="0"/>
    </w:pPr>
  </w:style>
  <w:style w:type="paragraph" w:styleId="BalloonText">
    <w:name w:val="Balloon Text"/>
    <w:basedOn w:val="Normal"/>
    <w:link w:val="BalloonTextChar"/>
    <w:rsid w:val="00655F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5FA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55FA8"/>
    <w:rPr>
      <w:color w:val="808080"/>
    </w:rPr>
  </w:style>
  <w:style w:type="table" w:styleId="TableGrid">
    <w:name w:val="Table Grid"/>
    <w:basedOn w:val="TableNormal"/>
    <w:rsid w:val="00C919E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C919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ansunion.com/myoption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\paa\PaaSolutions\PaaApi\WordTemplate\Declination%20Letter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59B030515274232909FAF77BACAE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D4327-8F22-4093-89C8-6C97A7DEB6AF}"/>
      </w:docPartPr>
      <w:docPartBody>
        <w:p w:rsidR="00E63818" w:rsidRDefault="00674FAA" w:rsidP="00674FAA">
          <w:pPr>
            <w:pStyle w:val="859B030515274232909FAF77BACAEB15"/>
          </w:pPr>
          <w:r w:rsidRPr="00BC0AAD">
            <w:rPr>
              <w:rStyle w:val="PlaceholderText"/>
            </w:rPr>
            <w:t>Click here to enter text.</w:t>
          </w:r>
        </w:p>
      </w:docPartBody>
    </w:docPart>
    <w:docPart>
      <w:docPartPr>
        <w:name w:val="340BC9B14EDC4546AF12F839E2FFF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B75D1-1B50-450E-BA8F-B0D32A61497B}"/>
      </w:docPartPr>
      <w:docPartBody>
        <w:p w:rsidR="00E63818" w:rsidRDefault="00674FAA" w:rsidP="00674FAA">
          <w:pPr>
            <w:pStyle w:val="340BC9B14EDC4546AF12F839E2FFF4C2"/>
          </w:pPr>
          <w:r w:rsidRPr="002D5491">
            <w:rPr>
              <w:rStyle w:val="PlaceholderText"/>
            </w:rPr>
            <w:t>Click here to enter text.</w:t>
          </w:r>
        </w:p>
      </w:docPartBody>
    </w:docPart>
    <w:docPart>
      <w:docPartPr>
        <w:name w:val="DC5B7B0BAE414AD2B986A9C549B40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760AE-4955-4B4B-A889-98EED26B6EAB}"/>
      </w:docPartPr>
      <w:docPartBody>
        <w:p w:rsidR="00E63818" w:rsidRDefault="00674FAA" w:rsidP="00674FAA">
          <w:pPr>
            <w:pStyle w:val="DC5B7B0BAE414AD2B986A9C549B40CF0"/>
          </w:pPr>
          <w:r w:rsidRPr="002D5491">
            <w:rPr>
              <w:rStyle w:val="PlaceholderText"/>
            </w:rPr>
            <w:t>Click here to enter text.</w:t>
          </w:r>
        </w:p>
      </w:docPartBody>
    </w:docPart>
    <w:docPart>
      <w:docPartPr>
        <w:name w:val="B1CF8A7444A5452A9A41CF9D0D388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9B77F-DFBA-4DAD-96E9-0E54984774DB}"/>
      </w:docPartPr>
      <w:docPartBody>
        <w:p w:rsidR="00E63818" w:rsidRDefault="00674FAA" w:rsidP="00674FAA">
          <w:pPr>
            <w:pStyle w:val="B1CF8A7444A5452A9A41CF9D0D388961"/>
          </w:pPr>
          <w:r w:rsidRPr="002D5491">
            <w:rPr>
              <w:rStyle w:val="PlaceholderText"/>
            </w:rPr>
            <w:t>Click here to enter text.</w:t>
          </w:r>
        </w:p>
      </w:docPartBody>
    </w:docPart>
    <w:docPart>
      <w:docPartPr>
        <w:name w:val="08875FDB872C4C1496D04B79FBDDD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253E7-5BCB-42FD-B578-3360012649E0}"/>
      </w:docPartPr>
      <w:docPartBody>
        <w:p w:rsidR="00E63818" w:rsidRDefault="00674FAA" w:rsidP="00674FAA">
          <w:pPr>
            <w:pStyle w:val="08875FDB872C4C1496D04B79FBDDD133"/>
          </w:pPr>
          <w:r w:rsidRPr="002D5491">
            <w:rPr>
              <w:rStyle w:val="PlaceholderText"/>
            </w:rPr>
            <w:t>Click here to enter text.</w:t>
          </w:r>
        </w:p>
      </w:docPartBody>
    </w:docPart>
    <w:docPart>
      <w:docPartPr>
        <w:name w:val="9C4FC796B0554E7AB1A0AE829C7C9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563F1-ECE7-4190-8520-34C2EB1A7BCC}"/>
      </w:docPartPr>
      <w:docPartBody>
        <w:p w:rsidR="00E63818" w:rsidRDefault="00674FAA" w:rsidP="00674FAA">
          <w:pPr>
            <w:pStyle w:val="9C4FC796B0554E7AB1A0AE829C7C95BF"/>
          </w:pPr>
          <w:r w:rsidRPr="002D5491">
            <w:rPr>
              <w:rStyle w:val="PlaceholderText"/>
            </w:rPr>
            <w:t>Click here to enter text.</w:t>
          </w:r>
        </w:p>
      </w:docPartBody>
    </w:docPart>
    <w:docPart>
      <w:docPartPr>
        <w:name w:val="9B05F80E59D4477295A8D091A4DCA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E18F7-351D-4C5F-9BE8-04CFB02D1F0A}"/>
      </w:docPartPr>
      <w:docPartBody>
        <w:p w:rsidR="00E63818" w:rsidRDefault="00674FAA" w:rsidP="00674FAA">
          <w:pPr>
            <w:pStyle w:val="9B05F80E59D4477295A8D091A4DCA73C"/>
          </w:pPr>
          <w:r w:rsidRPr="002D5491">
            <w:rPr>
              <w:rStyle w:val="PlaceholderText"/>
            </w:rPr>
            <w:t>Click here to enter text.</w:t>
          </w:r>
        </w:p>
      </w:docPartBody>
    </w:docPart>
    <w:docPart>
      <w:docPartPr>
        <w:name w:val="214C57F48DD549D5BD130F503CF51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18958-DB63-49E1-9D22-C58013B0F292}"/>
      </w:docPartPr>
      <w:docPartBody>
        <w:p w:rsidR="00E63818" w:rsidRDefault="00674FAA" w:rsidP="00674FAA">
          <w:pPr>
            <w:pStyle w:val="214C57F48DD549D5BD130F503CF518C3"/>
          </w:pPr>
          <w:r w:rsidRPr="002D549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D184D-07E0-4AE0-8557-268B2D8EEC02}"/>
      </w:docPartPr>
      <w:docPartBody>
        <w:p w:rsidR="00A82CD0" w:rsidRDefault="00BB6B38">
          <w:r w:rsidRPr="00622CA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74FAA"/>
    <w:rsid w:val="00140BC2"/>
    <w:rsid w:val="00355702"/>
    <w:rsid w:val="004A2D66"/>
    <w:rsid w:val="00557DB9"/>
    <w:rsid w:val="00674FAA"/>
    <w:rsid w:val="008359F8"/>
    <w:rsid w:val="008C5A91"/>
    <w:rsid w:val="009650FC"/>
    <w:rsid w:val="00A82CD0"/>
    <w:rsid w:val="00A83F1B"/>
    <w:rsid w:val="00B41417"/>
    <w:rsid w:val="00B54F39"/>
    <w:rsid w:val="00BB6B38"/>
    <w:rsid w:val="00CC7AB7"/>
    <w:rsid w:val="00E63818"/>
    <w:rsid w:val="00F703F1"/>
    <w:rsid w:val="00F80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6B38"/>
    <w:rPr>
      <w:color w:val="808080"/>
    </w:rPr>
  </w:style>
  <w:style w:type="paragraph" w:customStyle="1" w:styleId="859B030515274232909FAF77BACAEB15">
    <w:name w:val="859B030515274232909FAF77BACAEB15"/>
    <w:rsid w:val="00674FAA"/>
  </w:style>
  <w:style w:type="paragraph" w:customStyle="1" w:styleId="4583ED5D25D5426087F5C94913F67660">
    <w:name w:val="4583ED5D25D5426087F5C94913F67660"/>
    <w:rsid w:val="00674FAA"/>
  </w:style>
  <w:style w:type="paragraph" w:customStyle="1" w:styleId="340BC9B14EDC4546AF12F839E2FFF4C2">
    <w:name w:val="340BC9B14EDC4546AF12F839E2FFF4C2"/>
    <w:rsid w:val="00674FAA"/>
  </w:style>
  <w:style w:type="paragraph" w:customStyle="1" w:styleId="DC5B7B0BAE414AD2B986A9C549B40CF0">
    <w:name w:val="DC5B7B0BAE414AD2B986A9C549B40CF0"/>
    <w:rsid w:val="00674FAA"/>
  </w:style>
  <w:style w:type="paragraph" w:customStyle="1" w:styleId="B1CF8A7444A5452A9A41CF9D0D388961">
    <w:name w:val="B1CF8A7444A5452A9A41CF9D0D388961"/>
    <w:rsid w:val="00674FAA"/>
  </w:style>
  <w:style w:type="paragraph" w:customStyle="1" w:styleId="08875FDB872C4C1496D04B79FBDDD133">
    <w:name w:val="08875FDB872C4C1496D04B79FBDDD133"/>
    <w:rsid w:val="00674FAA"/>
  </w:style>
  <w:style w:type="paragraph" w:customStyle="1" w:styleId="9C4FC796B0554E7AB1A0AE829C7C95BF">
    <w:name w:val="9C4FC796B0554E7AB1A0AE829C7C95BF"/>
    <w:rsid w:val="00674FAA"/>
  </w:style>
  <w:style w:type="paragraph" w:customStyle="1" w:styleId="9B05F80E59D4477295A8D091A4DCA73C">
    <w:name w:val="9B05F80E59D4477295A8D091A4DCA73C"/>
    <w:rsid w:val="00674FAA"/>
  </w:style>
  <w:style w:type="paragraph" w:customStyle="1" w:styleId="214C57F48DD549D5BD130F503CF518C3">
    <w:name w:val="214C57F48DD549D5BD130F503CF518C3"/>
    <w:rsid w:val="00674FA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Declination Letter.dot</Template>
  <TotalTime>16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RENTAL REFERENCES</vt:lpstr>
    </vt:vector>
  </TitlesOfParts>
  <Company>Bemrose Consulting</Company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RENTAL REFERENCES</dc:title>
  <dc:creator>Matt</dc:creator>
  <cp:lastModifiedBy>Win7</cp:lastModifiedBy>
  <cp:revision>21</cp:revision>
  <cp:lastPrinted>2002-12-24T02:59:00Z</cp:lastPrinted>
  <dcterms:created xsi:type="dcterms:W3CDTF">2016-01-14T03:44:00Z</dcterms:created>
  <dcterms:modified xsi:type="dcterms:W3CDTF">2016-02-22T19:40:00Z</dcterms:modified>
</cp:coreProperties>
</file>