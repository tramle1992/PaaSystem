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63" w:rsidRDefault="00D91663"/>
    <w:tbl>
      <w:tblPr>
        <w:tblpPr w:leftFromText="187" w:rightFromText="187" w:vertAnchor="text" w:horzAnchor="margin" w:tblpY="3025"/>
        <w:tblOverlap w:val="never"/>
        <w:tblW w:w="0" w:type="auto"/>
        <w:tblLook w:val="0000" w:firstRow="0" w:lastRow="0" w:firstColumn="0" w:lastColumn="0" w:noHBand="0" w:noVBand="0"/>
      </w:tblPr>
      <w:tblGrid>
        <w:gridCol w:w="5404"/>
        <w:gridCol w:w="713"/>
        <w:gridCol w:w="5403"/>
      </w:tblGrid>
      <w:tr w:rsidR="00826E12">
        <w:trPr>
          <w:trHeight w:hRule="exact" w:val="1800"/>
        </w:trPr>
        <w:tc>
          <w:tcPr>
            <w:tcW w:w="5472" w:type="dxa"/>
            <w:noWrap/>
          </w:tcPr>
          <w:p w:rsidR="000662E7" w:rsidRDefault="000662E7" w:rsidP="00F371B8">
            <w:pPr>
              <w:jc w:val="center"/>
            </w:pPr>
          </w:p>
        </w:tc>
        <w:tc>
          <w:tcPr>
            <w:tcW w:w="720" w:type="dxa"/>
            <w:noWrap/>
          </w:tcPr>
          <w:p w:rsidR="00826E12" w:rsidRDefault="00826E12" w:rsidP="00F371B8">
            <w:pPr>
              <w:jc w:val="center"/>
            </w:pPr>
          </w:p>
        </w:tc>
        <w:tc>
          <w:tcPr>
            <w:tcW w:w="5472" w:type="dxa"/>
            <w:noWrap/>
          </w:tcPr>
          <w:p w:rsidR="00F371B8" w:rsidRDefault="00F371B8" w:rsidP="00F371B8">
            <w:pPr>
              <w:jc w:val="center"/>
            </w:pPr>
          </w:p>
        </w:tc>
      </w:tr>
      <w:tr w:rsidR="00826E12">
        <w:trPr>
          <w:trHeight w:hRule="exact" w:val="3024"/>
        </w:trPr>
        <w:sdt>
          <w:sdtPr>
            <w:alias w:val="Label1"/>
            <w:tag w:val="Label1Tag"/>
            <w:id w:val="1487128475"/>
            <w:placeholder>
              <w:docPart w:val="12163C28908040138F746438664A20F7"/>
            </w:placeholder>
            <w:showingPlcHdr/>
            <w:text/>
          </w:sdtPr>
          <w:sdtContent>
            <w:tc>
              <w:tcPr>
                <w:tcW w:w="5472" w:type="dxa"/>
                <w:noWrap/>
              </w:tcPr>
              <w:p w:rsidR="00826E12" w:rsidRDefault="00866E05" w:rsidP="00F371B8">
                <w:pPr>
                  <w:jc w:val="center"/>
                </w:pPr>
                <w:r w:rsidRPr="008F7C8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720" w:type="dxa"/>
            <w:noWrap/>
          </w:tcPr>
          <w:p w:rsidR="00826E12" w:rsidRDefault="00826E12" w:rsidP="00F371B8">
            <w:pPr>
              <w:jc w:val="center"/>
            </w:pPr>
          </w:p>
        </w:tc>
        <w:sdt>
          <w:sdtPr>
            <w:alias w:val="Label1"/>
            <w:tag w:val="Label1Tag"/>
            <w:id w:val="-2075188564"/>
            <w:placeholder>
              <w:docPart w:val="69FECB1599F74F6A922C06A19CB590A0"/>
            </w:placeholder>
            <w:showingPlcHdr/>
            <w:text/>
          </w:sdtPr>
          <w:sdtContent>
            <w:tc>
              <w:tcPr>
                <w:tcW w:w="5472" w:type="dxa"/>
                <w:noWrap/>
              </w:tcPr>
              <w:p w:rsidR="00826E12" w:rsidRDefault="00866E05" w:rsidP="00866E05">
                <w:pPr>
                  <w:jc w:val="center"/>
                </w:pPr>
                <w:r w:rsidRPr="008F7C8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Start w:id="0" w:name="_GoBack" w:displacedByCustomXml="prev"/>
        <w:bookmarkEnd w:id="0" w:displacedByCustomXml="prev"/>
      </w:tr>
      <w:tr w:rsidR="00826E12">
        <w:trPr>
          <w:trHeight w:hRule="exact" w:val="1800"/>
        </w:trPr>
        <w:tc>
          <w:tcPr>
            <w:tcW w:w="5472" w:type="dxa"/>
            <w:noWrap/>
          </w:tcPr>
          <w:p w:rsidR="00F371B8" w:rsidRDefault="00F371B8" w:rsidP="00F371B8">
            <w:pPr>
              <w:jc w:val="center"/>
            </w:pPr>
          </w:p>
        </w:tc>
        <w:tc>
          <w:tcPr>
            <w:tcW w:w="720" w:type="dxa"/>
            <w:noWrap/>
          </w:tcPr>
          <w:p w:rsidR="00826E12" w:rsidRDefault="00826E12" w:rsidP="00F371B8">
            <w:pPr>
              <w:jc w:val="center"/>
            </w:pPr>
          </w:p>
        </w:tc>
        <w:tc>
          <w:tcPr>
            <w:tcW w:w="5472" w:type="dxa"/>
            <w:noWrap/>
          </w:tcPr>
          <w:p w:rsidR="00F371B8" w:rsidRDefault="00F371B8" w:rsidP="00F371B8">
            <w:pPr>
              <w:jc w:val="center"/>
            </w:pPr>
          </w:p>
        </w:tc>
      </w:tr>
      <w:tr w:rsidR="00826E12">
        <w:trPr>
          <w:trHeight w:hRule="exact" w:val="3024"/>
        </w:trPr>
        <w:sdt>
          <w:sdtPr>
            <w:alias w:val="Label2"/>
            <w:tag w:val="Label2Tag"/>
            <w:id w:val="711843367"/>
            <w:placeholder>
              <w:docPart w:val="A0B94787373F4E1DB4A8F1B7CCC18ED9"/>
            </w:placeholder>
            <w:showingPlcHdr/>
            <w:text/>
          </w:sdtPr>
          <w:sdtContent>
            <w:tc>
              <w:tcPr>
                <w:tcW w:w="5472" w:type="dxa"/>
                <w:noWrap/>
              </w:tcPr>
              <w:p w:rsidR="00826E12" w:rsidRDefault="00866E05" w:rsidP="00F371B8">
                <w:pPr>
                  <w:jc w:val="center"/>
                </w:pPr>
                <w:r w:rsidRPr="008F7C8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720" w:type="dxa"/>
            <w:noWrap/>
          </w:tcPr>
          <w:p w:rsidR="00826E12" w:rsidRDefault="00826E12" w:rsidP="00F371B8">
            <w:pPr>
              <w:jc w:val="center"/>
            </w:pPr>
          </w:p>
        </w:tc>
        <w:sdt>
          <w:sdtPr>
            <w:alias w:val="Label2"/>
            <w:tag w:val="Label2Tag"/>
            <w:id w:val="-646515703"/>
            <w:placeholder>
              <w:docPart w:val="48C54BCD27DA47BD84A1251E24214B2E"/>
            </w:placeholder>
            <w:showingPlcHdr/>
            <w:text/>
          </w:sdtPr>
          <w:sdtContent>
            <w:tc>
              <w:tcPr>
                <w:tcW w:w="5472" w:type="dxa"/>
                <w:noWrap/>
              </w:tcPr>
              <w:p w:rsidR="00826E12" w:rsidRDefault="00866E05" w:rsidP="00F371B8">
                <w:pPr>
                  <w:jc w:val="center"/>
                </w:pPr>
                <w:r w:rsidRPr="008F7C8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26E12">
        <w:trPr>
          <w:trHeight w:hRule="exact" w:val="2016"/>
        </w:trPr>
        <w:tc>
          <w:tcPr>
            <w:tcW w:w="5472" w:type="dxa"/>
            <w:noWrap/>
          </w:tcPr>
          <w:p w:rsidR="00F371B8" w:rsidRDefault="00F371B8" w:rsidP="00F371B8">
            <w:pPr>
              <w:jc w:val="center"/>
            </w:pPr>
          </w:p>
        </w:tc>
        <w:tc>
          <w:tcPr>
            <w:tcW w:w="720" w:type="dxa"/>
            <w:noWrap/>
          </w:tcPr>
          <w:p w:rsidR="00826E12" w:rsidRDefault="00826E12" w:rsidP="00F371B8">
            <w:pPr>
              <w:jc w:val="center"/>
            </w:pPr>
          </w:p>
        </w:tc>
        <w:tc>
          <w:tcPr>
            <w:tcW w:w="5472" w:type="dxa"/>
            <w:noWrap/>
          </w:tcPr>
          <w:p w:rsidR="00F371B8" w:rsidRDefault="00F371B8" w:rsidP="00F371B8">
            <w:pPr>
              <w:jc w:val="center"/>
            </w:pPr>
          </w:p>
        </w:tc>
      </w:tr>
    </w:tbl>
    <w:p w:rsidR="00FF6789" w:rsidRDefault="00FF6789"/>
    <w:sectPr w:rsidR="00FF6789" w:rsidSect="00F371B8">
      <w:pgSz w:w="12240" w:h="15840" w:code="1"/>
      <w:pgMar w:top="360" w:right="360" w:bottom="360" w:left="36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13"/>
    <w:rsid w:val="00020AFE"/>
    <w:rsid w:val="000662E7"/>
    <w:rsid w:val="000F406B"/>
    <w:rsid w:val="00186428"/>
    <w:rsid w:val="001A1BC2"/>
    <w:rsid w:val="001F38A2"/>
    <w:rsid w:val="002C605F"/>
    <w:rsid w:val="00304D24"/>
    <w:rsid w:val="00463813"/>
    <w:rsid w:val="008129DE"/>
    <w:rsid w:val="00826E12"/>
    <w:rsid w:val="00866E05"/>
    <w:rsid w:val="00984A90"/>
    <w:rsid w:val="009E2726"/>
    <w:rsid w:val="00B25DEE"/>
    <w:rsid w:val="00BA6191"/>
    <w:rsid w:val="00BC47DC"/>
    <w:rsid w:val="00CA4FC0"/>
    <w:rsid w:val="00D91663"/>
    <w:rsid w:val="00E93137"/>
    <w:rsid w:val="00F371B8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E9BA-E2B2-4DE8-81D1-BE47EF2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71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6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hn\Downloads\LargeLabel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163C28908040138F746438664A2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49B6-E9FE-4C16-93E4-571C8CE94FED}"/>
      </w:docPartPr>
      <w:docPartBody>
        <w:p w:rsidR="00000000" w:rsidRDefault="003728A9" w:rsidP="003728A9">
          <w:pPr>
            <w:pStyle w:val="12163C28908040138F746438664A20F7"/>
          </w:pPr>
          <w:r w:rsidRPr="008F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94787373F4E1DB4A8F1B7CCC1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833D-FA97-4A1B-B0A4-36A9B08A6E43}"/>
      </w:docPartPr>
      <w:docPartBody>
        <w:p w:rsidR="00000000" w:rsidRDefault="003728A9" w:rsidP="003728A9">
          <w:pPr>
            <w:pStyle w:val="A0B94787373F4E1DB4A8F1B7CCC18ED9"/>
          </w:pPr>
          <w:r w:rsidRPr="008F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54BCD27DA47BD84A1251E2421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FA88-FA05-425F-B973-3FF1A725F332}"/>
      </w:docPartPr>
      <w:docPartBody>
        <w:p w:rsidR="00000000" w:rsidRDefault="003728A9" w:rsidP="003728A9">
          <w:pPr>
            <w:pStyle w:val="48C54BCD27DA47BD84A1251E24214B2E"/>
          </w:pPr>
          <w:r w:rsidRPr="008F7C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ECB1599F74F6A922C06A19CB59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5DA8-9C60-4B32-93E3-6C06A7A587E0}"/>
      </w:docPartPr>
      <w:docPartBody>
        <w:p w:rsidR="00000000" w:rsidRDefault="003728A9" w:rsidP="003728A9">
          <w:pPr>
            <w:pStyle w:val="69FECB1599F74F6A922C06A19CB590A0"/>
          </w:pPr>
          <w:r w:rsidRPr="008F7C8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A9"/>
    <w:rsid w:val="003728A9"/>
    <w:rsid w:val="00A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8A9"/>
    <w:rPr>
      <w:color w:val="808080"/>
    </w:rPr>
  </w:style>
  <w:style w:type="paragraph" w:customStyle="1" w:styleId="49A617D5FBCD421C86E2CAAD2A7F15DA">
    <w:name w:val="49A617D5FBCD421C86E2CAAD2A7F15DA"/>
    <w:rsid w:val="003728A9"/>
  </w:style>
  <w:style w:type="paragraph" w:customStyle="1" w:styleId="FFF2DBAD87EA4EFD9FFB0C0DB2B37757">
    <w:name w:val="FFF2DBAD87EA4EFD9FFB0C0DB2B37757"/>
    <w:rsid w:val="003728A9"/>
  </w:style>
  <w:style w:type="paragraph" w:customStyle="1" w:styleId="0B4E24E965394B0B964CB81F3C60B333">
    <w:name w:val="0B4E24E965394B0B964CB81F3C60B333"/>
    <w:rsid w:val="003728A9"/>
  </w:style>
  <w:style w:type="paragraph" w:customStyle="1" w:styleId="52C463C1E42742C5997A37408F0B45C8">
    <w:name w:val="52C463C1E42742C5997A37408F0B45C8"/>
    <w:rsid w:val="003728A9"/>
  </w:style>
  <w:style w:type="paragraph" w:customStyle="1" w:styleId="D03CFBA675CB4F099A75CC6D6034A563">
    <w:name w:val="D03CFBA675CB4F099A75CC6D6034A563"/>
    <w:rsid w:val="003728A9"/>
  </w:style>
  <w:style w:type="paragraph" w:customStyle="1" w:styleId="12163C28908040138F746438664A20F7">
    <w:name w:val="12163C28908040138F746438664A20F7"/>
    <w:rsid w:val="003728A9"/>
  </w:style>
  <w:style w:type="paragraph" w:customStyle="1" w:styleId="4AD7976B82C946778E8E3214794FE1FD">
    <w:name w:val="4AD7976B82C946778E8E3214794FE1FD"/>
    <w:rsid w:val="003728A9"/>
  </w:style>
  <w:style w:type="paragraph" w:customStyle="1" w:styleId="A0B94787373F4E1DB4A8F1B7CCC18ED9">
    <w:name w:val="A0B94787373F4E1DB4A8F1B7CCC18ED9"/>
    <w:rsid w:val="003728A9"/>
  </w:style>
  <w:style w:type="paragraph" w:customStyle="1" w:styleId="48C54BCD27DA47BD84A1251E24214B2E">
    <w:name w:val="48C54BCD27DA47BD84A1251E24214B2E"/>
    <w:rsid w:val="003728A9"/>
  </w:style>
  <w:style w:type="paragraph" w:customStyle="1" w:styleId="EFEA7C0C51814F1F8F2FA5E46334E60F">
    <w:name w:val="EFEA7C0C51814F1F8F2FA5E46334E60F"/>
    <w:rsid w:val="003728A9"/>
  </w:style>
  <w:style w:type="paragraph" w:customStyle="1" w:styleId="69FECB1599F74F6A922C06A19CB590A0">
    <w:name w:val="69FECB1599F74F6A922C06A19CB590A0"/>
    <w:rsid w:val="00372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LargeLabels (1)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Bemrose Consulting, Inc</vt:lpstr>
    </vt:vector>
  </TitlesOfParts>
  <Company>Bemrose Consulting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Bemrose Consulting, Inc</dc:title>
  <dc:subject/>
  <dc:creator>Vinh Nguyen</dc:creator>
  <cp:keywords/>
  <dc:description/>
  <cp:lastModifiedBy>Vinh Nguyen</cp:lastModifiedBy>
  <cp:revision>2</cp:revision>
  <cp:lastPrinted>2005-01-20T07:03:00Z</cp:lastPrinted>
  <dcterms:created xsi:type="dcterms:W3CDTF">2016-07-20T14:25:00Z</dcterms:created>
  <dcterms:modified xsi:type="dcterms:W3CDTF">2016-07-20T14:28:00Z</dcterms:modified>
</cp:coreProperties>
</file>