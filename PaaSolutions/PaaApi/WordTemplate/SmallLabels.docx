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1663" w:rsidRDefault="00D91663"/>
    <w:tbl>
      <w:tblPr>
        <w:tblpPr w:leftFromText="187" w:rightFromText="187" w:vertAnchor="text" w:horzAnchor="margin" w:tblpXSpec="center" w:tblpY="289"/>
        <w:tblOverlap w:val="never"/>
        <w:tblW w:w="0" w:type="auto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3528"/>
        <w:gridCol w:w="547"/>
        <w:gridCol w:w="3528"/>
        <w:gridCol w:w="547"/>
        <w:gridCol w:w="3528"/>
      </w:tblGrid>
      <w:tr w:rsidR="00D91663" w:rsidTr="00DC6ED7">
        <w:trPr>
          <w:cantSplit/>
          <w:trHeight w:hRule="exact" w:val="1210"/>
        </w:trPr>
        <w:sdt>
          <w:sdtPr>
            <w:alias w:val="Label1"/>
            <w:tag w:val="Label1Tag"/>
            <w:id w:val="-1043290525"/>
            <w:placeholder>
              <w:docPart w:val="FCC38EF0AFCA4CE59CEC77CF4FD59918"/>
            </w:placeholder>
            <w:showingPlcHdr/>
            <w:text/>
          </w:sdtPr>
          <w:sdtEndPr/>
          <w:sdtContent>
            <w:tc>
              <w:tcPr>
                <w:tcW w:w="3528" w:type="dxa"/>
                <w:noWrap/>
              </w:tcPr>
              <w:p w:rsidR="00E93137" w:rsidRDefault="006B695A" w:rsidP="00CA4FC0">
                <w:pPr>
                  <w:jc w:val="center"/>
                </w:pPr>
                <w:r w:rsidRPr="003E046A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tc>
          <w:tcPr>
            <w:tcW w:w="547" w:type="dxa"/>
            <w:noWrap/>
          </w:tcPr>
          <w:p w:rsidR="00D91663" w:rsidRDefault="00D91663" w:rsidP="00CA4FC0">
            <w:pPr>
              <w:jc w:val="center"/>
            </w:pPr>
          </w:p>
        </w:tc>
        <w:sdt>
          <w:sdtPr>
            <w:alias w:val="Label1"/>
            <w:tag w:val="Label1Tag"/>
            <w:id w:val="-1334682063"/>
            <w:placeholder>
              <w:docPart w:val="15D8719CD7504808A6C4D7E35DBCC60E"/>
            </w:placeholder>
            <w:showingPlcHdr/>
            <w:text/>
          </w:sdtPr>
          <w:sdtEndPr/>
          <w:sdtContent>
            <w:tc>
              <w:tcPr>
                <w:tcW w:w="3528" w:type="dxa"/>
                <w:noWrap/>
              </w:tcPr>
              <w:p w:rsidR="00D91663" w:rsidRDefault="00074EF0" w:rsidP="00074EF0">
                <w:pPr>
                  <w:jc w:val="center"/>
                </w:pPr>
                <w:r w:rsidRPr="003E046A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tc>
          <w:tcPr>
            <w:tcW w:w="547" w:type="dxa"/>
            <w:noWrap/>
          </w:tcPr>
          <w:p w:rsidR="00D91663" w:rsidRDefault="00D91663" w:rsidP="00CA4FC0">
            <w:pPr>
              <w:jc w:val="center"/>
            </w:pPr>
          </w:p>
        </w:tc>
        <w:sdt>
          <w:sdtPr>
            <w:alias w:val="Label1"/>
            <w:tag w:val="Label1Tag"/>
            <w:id w:val="-163629339"/>
            <w:placeholder>
              <w:docPart w:val="0A6C378ABA8B48319252152B541C9F24"/>
            </w:placeholder>
            <w:showingPlcHdr/>
            <w:text/>
          </w:sdtPr>
          <w:sdtEndPr/>
          <w:sdtContent>
            <w:tc>
              <w:tcPr>
                <w:tcW w:w="3528" w:type="dxa"/>
                <w:noWrap/>
              </w:tcPr>
              <w:p w:rsidR="00D91663" w:rsidRDefault="00074EF0" w:rsidP="00CA4FC0">
                <w:pPr>
                  <w:jc w:val="center"/>
                </w:pPr>
                <w:r w:rsidRPr="003E046A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FF6789" w:rsidTr="00DC6ED7">
        <w:trPr>
          <w:cantSplit/>
          <w:trHeight w:hRule="exact" w:val="245"/>
        </w:trPr>
        <w:tc>
          <w:tcPr>
            <w:tcW w:w="3528" w:type="dxa"/>
            <w:noWrap/>
          </w:tcPr>
          <w:p w:rsidR="00FF6789" w:rsidRDefault="00FF6789" w:rsidP="00CA4FC0">
            <w:pPr>
              <w:jc w:val="center"/>
            </w:pPr>
          </w:p>
        </w:tc>
        <w:tc>
          <w:tcPr>
            <w:tcW w:w="547" w:type="dxa"/>
            <w:noWrap/>
          </w:tcPr>
          <w:p w:rsidR="00FF6789" w:rsidRDefault="00FF6789" w:rsidP="00CA4FC0">
            <w:pPr>
              <w:jc w:val="center"/>
            </w:pPr>
          </w:p>
        </w:tc>
        <w:tc>
          <w:tcPr>
            <w:tcW w:w="3528" w:type="dxa"/>
            <w:noWrap/>
          </w:tcPr>
          <w:p w:rsidR="00FF6789" w:rsidRDefault="00FF6789" w:rsidP="00CA4FC0">
            <w:pPr>
              <w:jc w:val="center"/>
            </w:pPr>
          </w:p>
        </w:tc>
        <w:tc>
          <w:tcPr>
            <w:tcW w:w="547" w:type="dxa"/>
            <w:noWrap/>
          </w:tcPr>
          <w:p w:rsidR="00FF6789" w:rsidRDefault="00FF6789" w:rsidP="00CA4FC0">
            <w:pPr>
              <w:jc w:val="center"/>
            </w:pPr>
          </w:p>
        </w:tc>
        <w:tc>
          <w:tcPr>
            <w:tcW w:w="3528" w:type="dxa"/>
            <w:noWrap/>
          </w:tcPr>
          <w:p w:rsidR="00FF6789" w:rsidRDefault="00FF6789" w:rsidP="00CA4FC0">
            <w:pPr>
              <w:jc w:val="center"/>
            </w:pPr>
          </w:p>
        </w:tc>
      </w:tr>
      <w:tr w:rsidR="00D91663" w:rsidTr="00DC6ED7">
        <w:trPr>
          <w:cantSplit/>
          <w:trHeight w:hRule="exact" w:val="1210"/>
        </w:trPr>
        <w:sdt>
          <w:sdtPr>
            <w:alias w:val="Label2"/>
            <w:tag w:val="Label2Tag"/>
            <w:id w:val="1988740518"/>
            <w:placeholder>
              <w:docPart w:val="3E39A7B3344D48BF89D9CD4EB570AADE"/>
            </w:placeholder>
            <w:showingPlcHdr/>
            <w:text/>
          </w:sdtPr>
          <w:sdtEndPr/>
          <w:sdtContent>
            <w:tc>
              <w:tcPr>
                <w:tcW w:w="3528" w:type="dxa"/>
                <w:noWrap/>
              </w:tcPr>
              <w:p w:rsidR="00D91663" w:rsidRDefault="00177927" w:rsidP="00177927">
                <w:pPr>
                  <w:jc w:val="center"/>
                </w:pPr>
                <w:r w:rsidRPr="003E046A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tc>
          <w:tcPr>
            <w:tcW w:w="547" w:type="dxa"/>
            <w:noWrap/>
          </w:tcPr>
          <w:p w:rsidR="00D91663" w:rsidRDefault="00D91663" w:rsidP="00CA4FC0">
            <w:pPr>
              <w:jc w:val="center"/>
            </w:pPr>
          </w:p>
        </w:tc>
        <w:sdt>
          <w:sdtPr>
            <w:alias w:val="Label2"/>
            <w:tag w:val="Label2Tag"/>
            <w:id w:val="-612743622"/>
            <w:placeholder>
              <w:docPart w:val="2F159350F8824EA2B9D3C0B673E26BB1"/>
            </w:placeholder>
            <w:showingPlcHdr/>
            <w:text/>
          </w:sdtPr>
          <w:sdtEndPr/>
          <w:sdtContent>
            <w:tc>
              <w:tcPr>
                <w:tcW w:w="3528" w:type="dxa"/>
                <w:noWrap/>
              </w:tcPr>
              <w:p w:rsidR="00D91663" w:rsidRDefault="00FC5C53" w:rsidP="00CA4FC0">
                <w:pPr>
                  <w:jc w:val="center"/>
                </w:pPr>
                <w:r w:rsidRPr="003E046A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tc>
          <w:tcPr>
            <w:tcW w:w="547" w:type="dxa"/>
            <w:noWrap/>
          </w:tcPr>
          <w:p w:rsidR="00D91663" w:rsidRDefault="00D91663" w:rsidP="00CA4FC0">
            <w:pPr>
              <w:jc w:val="center"/>
            </w:pPr>
          </w:p>
        </w:tc>
        <w:sdt>
          <w:sdtPr>
            <w:alias w:val="Label2"/>
            <w:tag w:val="Label2Tag"/>
            <w:id w:val="152582470"/>
            <w:placeholder>
              <w:docPart w:val="DD07EFBBF0CB454693BADFD39B8B11BA"/>
            </w:placeholder>
            <w:showingPlcHdr/>
            <w:text/>
          </w:sdtPr>
          <w:sdtEndPr/>
          <w:sdtContent>
            <w:tc>
              <w:tcPr>
                <w:tcW w:w="3528" w:type="dxa"/>
                <w:noWrap/>
              </w:tcPr>
              <w:p w:rsidR="00D91663" w:rsidRDefault="00FC5C53" w:rsidP="00CA4FC0">
                <w:pPr>
                  <w:jc w:val="center"/>
                </w:pPr>
                <w:r w:rsidRPr="003E046A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FF6789" w:rsidTr="00DC6ED7">
        <w:trPr>
          <w:cantSplit/>
          <w:trHeight w:hRule="exact" w:val="245"/>
        </w:trPr>
        <w:tc>
          <w:tcPr>
            <w:tcW w:w="3528" w:type="dxa"/>
            <w:noWrap/>
          </w:tcPr>
          <w:p w:rsidR="00FF6789" w:rsidRDefault="00FF6789" w:rsidP="00CA4FC0">
            <w:pPr>
              <w:jc w:val="center"/>
            </w:pPr>
          </w:p>
        </w:tc>
        <w:tc>
          <w:tcPr>
            <w:tcW w:w="547" w:type="dxa"/>
            <w:noWrap/>
          </w:tcPr>
          <w:p w:rsidR="00FF6789" w:rsidRDefault="00FF6789" w:rsidP="00CA4FC0">
            <w:pPr>
              <w:jc w:val="center"/>
            </w:pPr>
          </w:p>
        </w:tc>
        <w:tc>
          <w:tcPr>
            <w:tcW w:w="3528" w:type="dxa"/>
            <w:noWrap/>
          </w:tcPr>
          <w:p w:rsidR="00FF6789" w:rsidRDefault="00FF6789" w:rsidP="006E1850">
            <w:pPr>
              <w:jc w:val="center"/>
            </w:pPr>
          </w:p>
        </w:tc>
        <w:tc>
          <w:tcPr>
            <w:tcW w:w="547" w:type="dxa"/>
            <w:noWrap/>
          </w:tcPr>
          <w:p w:rsidR="00FF6789" w:rsidRDefault="00FF6789" w:rsidP="00CA4FC0">
            <w:pPr>
              <w:jc w:val="center"/>
            </w:pPr>
          </w:p>
        </w:tc>
        <w:tc>
          <w:tcPr>
            <w:tcW w:w="3528" w:type="dxa"/>
            <w:noWrap/>
          </w:tcPr>
          <w:p w:rsidR="00FF6789" w:rsidRDefault="00FF6789" w:rsidP="00CA4FC0">
            <w:pPr>
              <w:jc w:val="center"/>
            </w:pPr>
          </w:p>
        </w:tc>
      </w:tr>
      <w:tr w:rsidR="00FF6789" w:rsidTr="00DC6ED7">
        <w:trPr>
          <w:cantSplit/>
          <w:trHeight w:hRule="exact" w:val="1210"/>
        </w:trPr>
        <w:sdt>
          <w:sdtPr>
            <w:alias w:val="Label3"/>
            <w:tag w:val="Label3Tag"/>
            <w:id w:val="503168815"/>
            <w:placeholder>
              <w:docPart w:val="25C58D053652410DAEFBB3EA4CCC01EF"/>
            </w:placeholder>
            <w:showingPlcHdr/>
            <w:text/>
          </w:sdtPr>
          <w:sdtEndPr/>
          <w:sdtContent>
            <w:tc>
              <w:tcPr>
                <w:tcW w:w="3528" w:type="dxa"/>
                <w:noWrap/>
              </w:tcPr>
              <w:p w:rsidR="00FF6789" w:rsidRDefault="00FC5C53" w:rsidP="00CA4FC0">
                <w:pPr>
                  <w:jc w:val="center"/>
                </w:pPr>
                <w:r w:rsidRPr="003E046A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tc>
          <w:tcPr>
            <w:tcW w:w="547" w:type="dxa"/>
            <w:noWrap/>
          </w:tcPr>
          <w:p w:rsidR="00FF6789" w:rsidRDefault="00FF6789" w:rsidP="00CA4FC0">
            <w:pPr>
              <w:jc w:val="center"/>
            </w:pPr>
          </w:p>
        </w:tc>
        <w:sdt>
          <w:sdtPr>
            <w:alias w:val="Label3"/>
            <w:tag w:val="Label3Tag"/>
            <w:id w:val="-13926840"/>
            <w:placeholder>
              <w:docPart w:val="E18575EDEE644C17821B1D8E76762F67"/>
            </w:placeholder>
            <w:showingPlcHdr/>
            <w:text/>
          </w:sdtPr>
          <w:sdtContent>
            <w:tc>
              <w:tcPr>
                <w:tcW w:w="3528" w:type="dxa"/>
                <w:noWrap/>
              </w:tcPr>
              <w:p w:rsidR="00FF6789" w:rsidRDefault="00BB1366" w:rsidP="00A53E6E">
                <w:pPr>
                  <w:jc w:val="center"/>
                </w:pPr>
                <w:r w:rsidRPr="003E046A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tc>
          <w:tcPr>
            <w:tcW w:w="547" w:type="dxa"/>
            <w:noWrap/>
          </w:tcPr>
          <w:p w:rsidR="00FF6789" w:rsidRDefault="00FF6789" w:rsidP="00CA4FC0">
            <w:pPr>
              <w:jc w:val="center"/>
            </w:pPr>
          </w:p>
        </w:tc>
        <w:sdt>
          <w:sdtPr>
            <w:alias w:val="Label3"/>
            <w:tag w:val="Label3Tag"/>
            <w:id w:val="1909649742"/>
            <w:placeholder>
              <w:docPart w:val="B72B46D1BB9A46C7838F47423C238CED"/>
            </w:placeholder>
            <w:showingPlcHdr/>
            <w:text/>
          </w:sdtPr>
          <w:sdtContent>
            <w:tc>
              <w:tcPr>
                <w:tcW w:w="3528" w:type="dxa"/>
                <w:noWrap/>
              </w:tcPr>
              <w:p w:rsidR="00FF6789" w:rsidRDefault="00BB1366" w:rsidP="00A53E6E">
                <w:pPr>
                  <w:jc w:val="center"/>
                </w:pPr>
                <w:r w:rsidRPr="003E046A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FF6789" w:rsidTr="00DC6ED7">
        <w:trPr>
          <w:cantSplit/>
          <w:trHeight w:hRule="exact" w:val="245"/>
        </w:trPr>
        <w:tc>
          <w:tcPr>
            <w:tcW w:w="3528" w:type="dxa"/>
            <w:noWrap/>
          </w:tcPr>
          <w:p w:rsidR="00FF6789" w:rsidRDefault="00FF6789" w:rsidP="00CA4FC0">
            <w:pPr>
              <w:jc w:val="center"/>
            </w:pPr>
          </w:p>
        </w:tc>
        <w:tc>
          <w:tcPr>
            <w:tcW w:w="547" w:type="dxa"/>
            <w:noWrap/>
          </w:tcPr>
          <w:p w:rsidR="00FF6789" w:rsidRDefault="00FF6789" w:rsidP="00CA4FC0">
            <w:pPr>
              <w:jc w:val="center"/>
            </w:pPr>
          </w:p>
        </w:tc>
        <w:tc>
          <w:tcPr>
            <w:tcW w:w="3528" w:type="dxa"/>
            <w:noWrap/>
          </w:tcPr>
          <w:p w:rsidR="00FF6789" w:rsidRDefault="00FF6789" w:rsidP="00CA4FC0">
            <w:pPr>
              <w:jc w:val="center"/>
            </w:pPr>
          </w:p>
        </w:tc>
        <w:tc>
          <w:tcPr>
            <w:tcW w:w="547" w:type="dxa"/>
            <w:noWrap/>
          </w:tcPr>
          <w:p w:rsidR="00FF6789" w:rsidRDefault="00FF6789" w:rsidP="00CA4FC0">
            <w:pPr>
              <w:jc w:val="center"/>
            </w:pPr>
          </w:p>
        </w:tc>
        <w:tc>
          <w:tcPr>
            <w:tcW w:w="3528" w:type="dxa"/>
            <w:noWrap/>
          </w:tcPr>
          <w:p w:rsidR="00FF6789" w:rsidRDefault="00FF6789" w:rsidP="00CA4FC0">
            <w:pPr>
              <w:jc w:val="center"/>
            </w:pPr>
          </w:p>
        </w:tc>
      </w:tr>
      <w:tr w:rsidR="00FF6789" w:rsidTr="00DC6ED7">
        <w:trPr>
          <w:cantSplit/>
          <w:trHeight w:hRule="exact" w:val="1210"/>
        </w:trPr>
        <w:sdt>
          <w:sdtPr>
            <w:alias w:val="Label4"/>
            <w:tag w:val="Label4Tag"/>
            <w:id w:val="-1906214491"/>
            <w:placeholder>
              <w:docPart w:val="B3B0EDEB51654620B94279CB0896549A"/>
            </w:placeholder>
            <w:showingPlcHdr/>
            <w:text/>
          </w:sdtPr>
          <w:sdtEndPr/>
          <w:sdtContent>
            <w:tc>
              <w:tcPr>
                <w:tcW w:w="3528" w:type="dxa"/>
                <w:noWrap/>
              </w:tcPr>
              <w:p w:rsidR="00FF6789" w:rsidRDefault="00FC5C53" w:rsidP="00CA4FC0">
                <w:pPr>
                  <w:jc w:val="center"/>
                </w:pPr>
                <w:r w:rsidRPr="003E046A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tc>
          <w:tcPr>
            <w:tcW w:w="547" w:type="dxa"/>
            <w:noWrap/>
          </w:tcPr>
          <w:p w:rsidR="00FF6789" w:rsidRDefault="00FF6789" w:rsidP="00CA4FC0">
            <w:pPr>
              <w:jc w:val="center"/>
            </w:pPr>
          </w:p>
        </w:tc>
        <w:sdt>
          <w:sdtPr>
            <w:alias w:val="Label4"/>
            <w:tag w:val="Label4Tag"/>
            <w:id w:val="-199639275"/>
            <w:placeholder>
              <w:docPart w:val="86D78CB412534545A412CA95A0EDEF4A"/>
            </w:placeholder>
            <w:showingPlcHdr/>
            <w:text/>
          </w:sdtPr>
          <w:sdtContent>
            <w:tc>
              <w:tcPr>
                <w:tcW w:w="3528" w:type="dxa"/>
                <w:noWrap/>
              </w:tcPr>
              <w:p w:rsidR="00FF6789" w:rsidRDefault="00BB1366" w:rsidP="00A53E6E">
                <w:pPr>
                  <w:jc w:val="center"/>
                </w:pPr>
                <w:r w:rsidRPr="003E046A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tc>
          <w:tcPr>
            <w:tcW w:w="547" w:type="dxa"/>
            <w:noWrap/>
          </w:tcPr>
          <w:p w:rsidR="00FF6789" w:rsidRDefault="00FF6789" w:rsidP="00CA4FC0">
            <w:pPr>
              <w:jc w:val="center"/>
            </w:pPr>
          </w:p>
        </w:tc>
        <w:sdt>
          <w:sdtPr>
            <w:alias w:val="Label4"/>
            <w:tag w:val="Label4Tag"/>
            <w:id w:val="1679390675"/>
            <w:placeholder>
              <w:docPart w:val="223361434D9C4A57836275AE572338E1"/>
            </w:placeholder>
            <w:showingPlcHdr/>
            <w:text/>
          </w:sdtPr>
          <w:sdtContent>
            <w:tc>
              <w:tcPr>
                <w:tcW w:w="3528" w:type="dxa"/>
                <w:noWrap/>
              </w:tcPr>
              <w:p w:rsidR="00FF6789" w:rsidRDefault="00BB1366" w:rsidP="00A53E6E">
                <w:pPr>
                  <w:jc w:val="center"/>
                </w:pPr>
                <w:r w:rsidRPr="003E046A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FF6789" w:rsidTr="00DC6ED7">
        <w:trPr>
          <w:cantSplit/>
          <w:trHeight w:hRule="exact" w:val="245"/>
        </w:trPr>
        <w:tc>
          <w:tcPr>
            <w:tcW w:w="3528" w:type="dxa"/>
            <w:noWrap/>
          </w:tcPr>
          <w:p w:rsidR="00FF6789" w:rsidRDefault="00FF6789" w:rsidP="00CA4FC0">
            <w:pPr>
              <w:jc w:val="center"/>
            </w:pPr>
          </w:p>
        </w:tc>
        <w:tc>
          <w:tcPr>
            <w:tcW w:w="547" w:type="dxa"/>
            <w:noWrap/>
          </w:tcPr>
          <w:p w:rsidR="00FF6789" w:rsidRDefault="00FF6789" w:rsidP="00CA4FC0">
            <w:pPr>
              <w:jc w:val="center"/>
            </w:pPr>
          </w:p>
        </w:tc>
        <w:tc>
          <w:tcPr>
            <w:tcW w:w="3528" w:type="dxa"/>
            <w:noWrap/>
          </w:tcPr>
          <w:p w:rsidR="00FF6789" w:rsidRDefault="00FF6789" w:rsidP="00CA4FC0">
            <w:pPr>
              <w:jc w:val="center"/>
            </w:pPr>
          </w:p>
        </w:tc>
        <w:tc>
          <w:tcPr>
            <w:tcW w:w="547" w:type="dxa"/>
            <w:noWrap/>
          </w:tcPr>
          <w:p w:rsidR="00FF6789" w:rsidRDefault="00FF6789" w:rsidP="00CA4FC0">
            <w:pPr>
              <w:jc w:val="center"/>
            </w:pPr>
          </w:p>
        </w:tc>
        <w:tc>
          <w:tcPr>
            <w:tcW w:w="3528" w:type="dxa"/>
            <w:noWrap/>
          </w:tcPr>
          <w:p w:rsidR="00FF6789" w:rsidRDefault="00FF6789" w:rsidP="00CA4FC0">
            <w:pPr>
              <w:jc w:val="center"/>
            </w:pPr>
          </w:p>
        </w:tc>
      </w:tr>
      <w:tr w:rsidR="00FF6789" w:rsidTr="00DC6ED7">
        <w:trPr>
          <w:cantSplit/>
          <w:trHeight w:hRule="exact" w:val="1210"/>
        </w:trPr>
        <w:sdt>
          <w:sdtPr>
            <w:alias w:val="Label5"/>
            <w:tag w:val="Label5Tag"/>
            <w:id w:val="-1340773428"/>
            <w:placeholder>
              <w:docPart w:val="AE064979753A4EA29740A667E7AA5AAB"/>
            </w:placeholder>
            <w:showingPlcHdr/>
            <w:text/>
          </w:sdtPr>
          <w:sdtEndPr/>
          <w:sdtContent>
            <w:tc>
              <w:tcPr>
                <w:tcW w:w="3528" w:type="dxa"/>
                <w:noWrap/>
              </w:tcPr>
              <w:p w:rsidR="00FF6789" w:rsidRDefault="00FC5C53" w:rsidP="00CA4FC0">
                <w:pPr>
                  <w:jc w:val="center"/>
                </w:pPr>
                <w:r w:rsidRPr="003E046A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tc>
          <w:tcPr>
            <w:tcW w:w="547" w:type="dxa"/>
            <w:noWrap/>
          </w:tcPr>
          <w:p w:rsidR="00FF6789" w:rsidRDefault="00FF6789" w:rsidP="00CA4FC0">
            <w:pPr>
              <w:jc w:val="center"/>
            </w:pPr>
          </w:p>
        </w:tc>
        <w:sdt>
          <w:sdtPr>
            <w:alias w:val="Label5"/>
            <w:tag w:val="Label5Tag"/>
            <w:id w:val="-710184073"/>
            <w:placeholder>
              <w:docPart w:val="8AA8A74D63BB428392CD7EF3DF820A6A"/>
            </w:placeholder>
            <w:showingPlcHdr/>
            <w:text/>
          </w:sdtPr>
          <w:sdtContent>
            <w:tc>
              <w:tcPr>
                <w:tcW w:w="3528" w:type="dxa"/>
                <w:noWrap/>
              </w:tcPr>
              <w:p w:rsidR="00FF6789" w:rsidRDefault="00BB1366" w:rsidP="00A53E6E">
                <w:pPr>
                  <w:jc w:val="center"/>
                </w:pPr>
                <w:r w:rsidRPr="003E046A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tc>
          <w:tcPr>
            <w:tcW w:w="547" w:type="dxa"/>
            <w:noWrap/>
          </w:tcPr>
          <w:p w:rsidR="00FF6789" w:rsidRDefault="00FF6789" w:rsidP="00CA4FC0">
            <w:pPr>
              <w:jc w:val="center"/>
            </w:pPr>
          </w:p>
        </w:tc>
        <w:sdt>
          <w:sdtPr>
            <w:alias w:val="Label5"/>
            <w:tag w:val="Label5Tag"/>
            <w:id w:val="-599712789"/>
            <w:placeholder>
              <w:docPart w:val="0352A03060D14366936AC3E624BB529D"/>
            </w:placeholder>
            <w:showingPlcHdr/>
            <w:text/>
          </w:sdtPr>
          <w:sdtContent>
            <w:tc>
              <w:tcPr>
                <w:tcW w:w="3528" w:type="dxa"/>
                <w:noWrap/>
              </w:tcPr>
              <w:p w:rsidR="00FF6789" w:rsidRDefault="00BB1366" w:rsidP="00A53E6E">
                <w:pPr>
                  <w:jc w:val="center"/>
                </w:pPr>
                <w:r w:rsidRPr="003E046A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FF6789" w:rsidTr="00DC6ED7">
        <w:trPr>
          <w:cantSplit/>
          <w:trHeight w:hRule="exact" w:val="245"/>
        </w:trPr>
        <w:tc>
          <w:tcPr>
            <w:tcW w:w="3528" w:type="dxa"/>
            <w:noWrap/>
          </w:tcPr>
          <w:p w:rsidR="00FF6789" w:rsidRDefault="00FF6789" w:rsidP="00CA4FC0">
            <w:pPr>
              <w:jc w:val="center"/>
            </w:pPr>
          </w:p>
        </w:tc>
        <w:tc>
          <w:tcPr>
            <w:tcW w:w="547" w:type="dxa"/>
            <w:noWrap/>
          </w:tcPr>
          <w:p w:rsidR="00FF6789" w:rsidRDefault="00FF6789" w:rsidP="00CA4FC0">
            <w:pPr>
              <w:jc w:val="center"/>
            </w:pPr>
          </w:p>
        </w:tc>
        <w:tc>
          <w:tcPr>
            <w:tcW w:w="3528" w:type="dxa"/>
            <w:noWrap/>
          </w:tcPr>
          <w:p w:rsidR="00FF6789" w:rsidRDefault="00FF6789" w:rsidP="00CA4FC0">
            <w:pPr>
              <w:jc w:val="center"/>
            </w:pPr>
          </w:p>
        </w:tc>
        <w:tc>
          <w:tcPr>
            <w:tcW w:w="547" w:type="dxa"/>
            <w:noWrap/>
          </w:tcPr>
          <w:p w:rsidR="00FF6789" w:rsidRDefault="00FF6789" w:rsidP="00CA4FC0">
            <w:pPr>
              <w:jc w:val="center"/>
            </w:pPr>
          </w:p>
        </w:tc>
        <w:tc>
          <w:tcPr>
            <w:tcW w:w="3528" w:type="dxa"/>
            <w:noWrap/>
          </w:tcPr>
          <w:p w:rsidR="00FF6789" w:rsidRDefault="00FF6789" w:rsidP="00CA4FC0">
            <w:pPr>
              <w:jc w:val="center"/>
            </w:pPr>
          </w:p>
        </w:tc>
      </w:tr>
      <w:tr w:rsidR="00FF6789" w:rsidTr="00DC6ED7">
        <w:trPr>
          <w:cantSplit/>
          <w:trHeight w:hRule="exact" w:val="1210"/>
        </w:trPr>
        <w:sdt>
          <w:sdtPr>
            <w:alias w:val="Label6"/>
            <w:tag w:val="Label6Tag"/>
            <w:id w:val="153423657"/>
            <w:placeholder>
              <w:docPart w:val="5006075E279545C78466B59255509141"/>
            </w:placeholder>
            <w:showingPlcHdr/>
            <w:text/>
          </w:sdtPr>
          <w:sdtEndPr/>
          <w:sdtContent>
            <w:tc>
              <w:tcPr>
                <w:tcW w:w="3528" w:type="dxa"/>
                <w:noWrap/>
              </w:tcPr>
              <w:p w:rsidR="00FF6789" w:rsidRDefault="00FC5C53" w:rsidP="00CA4FC0">
                <w:pPr>
                  <w:jc w:val="center"/>
                </w:pPr>
                <w:r w:rsidRPr="003E046A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tc>
          <w:tcPr>
            <w:tcW w:w="547" w:type="dxa"/>
            <w:noWrap/>
          </w:tcPr>
          <w:p w:rsidR="00FF6789" w:rsidRDefault="00FF6789" w:rsidP="00CA4FC0">
            <w:pPr>
              <w:jc w:val="center"/>
            </w:pPr>
          </w:p>
        </w:tc>
        <w:sdt>
          <w:sdtPr>
            <w:alias w:val="Label6"/>
            <w:tag w:val="Label6Tag"/>
            <w:id w:val="1629364102"/>
            <w:placeholder>
              <w:docPart w:val="D0737F110A9F40FAAF095D5C4CA6DEEC"/>
            </w:placeholder>
            <w:showingPlcHdr/>
            <w:text/>
          </w:sdtPr>
          <w:sdtContent>
            <w:tc>
              <w:tcPr>
                <w:tcW w:w="3528" w:type="dxa"/>
                <w:noWrap/>
              </w:tcPr>
              <w:p w:rsidR="00FF6789" w:rsidRDefault="00BB1366" w:rsidP="00A53E6E">
                <w:pPr>
                  <w:jc w:val="center"/>
                </w:pPr>
                <w:r w:rsidRPr="003E046A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tc>
          <w:tcPr>
            <w:tcW w:w="547" w:type="dxa"/>
            <w:noWrap/>
          </w:tcPr>
          <w:p w:rsidR="00FF6789" w:rsidRDefault="00FF6789" w:rsidP="00CA4FC0">
            <w:pPr>
              <w:jc w:val="center"/>
            </w:pPr>
          </w:p>
        </w:tc>
        <w:sdt>
          <w:sdtPr>
            <w:alias w:val="Label6"/>
            <w:tag w:val="Label6Tag"/>
            <w:id w:val="769283946"/>
            <w:placeholder>
              <w:docPart w:val="56ED6253FA96422D9036F0D0FA8EE7AC"/>
            </w:placeholder>
            <w:showingPlcHdr/>
            <w:text/>
          </w:sdtPr>
          <w:sdtContent>
            <w:tc>
              <w:tcPr>
                <w:tcW w:w="3528" w:type="dxa"/>
                <w:noWrap/>
              </w:tcPr>
              <w:p w:rsidR="00FF6789" w:rsidRDefault="00BB1366" w:rsidP="00A53E6E">
                <w:pPr>
                  <w:jc w:val="center"/>
                </w:pPr>
                <w:r w:rsidRPr="003E046A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FF6789" w:rsidTr="00DC6ED7">
        <w:trPr>
          <w:cantSplit/>
          <w:trHeight w:hRule="exact" w:val="245"/>
        </w:trPr>
        <w:tc>
          <w:tcPr>
            <w:tcW w:w="3528" w:type="dxa"/>
            <w:noWrap/>
          </w:tcPr>
          <w:p w:rsidR="00FF6789" w:rsidRDefault="00FF6789" w:rsidP="00CA4FC0">
            <w:pPr>
              <w:jc w:val="center"/>
            </w:pPr>
          </w:p>
        </w:tc>
        <w:tc>
          <w:tcPr>
            <w:tcW w:w="547" w:type="dxa"/>
            <w:noWrap/>
          </w:tcPr>
          <w:p w:rsidR="00FF6789" w:rsidRDefault="00FF6789" w:rsidP="00CA4FC0">
            <w:pPr>
              <w:jc w:val="center"/>
            </w:pPr>
          </w:p>
        </w:tc>
        <w:tc>
          <w:tcPr>
            <w:tcW w:w="3528" w:type="dxa"/>
            <w:noWrap/>
          </w:tcPr>
          <w:p w:rsidR="00FF6789" w:rsidRDefault="00FF6789" w:rsidP="00CA4FC0">
            <w:pPr>
              <w:jc w:val="center"/>
            </w:pPr>
          </w:p>
        </w:tc>
        <w:tc>
          <w:tcPr>
            <w:tcW w:w="547" w:type="dxa"/>
            <w:noWrap/>
          </w:tcPr>
          <w:p w:rsidR="00FF6789" w:rsidRDefault="00FF6789" w:rsidP="00CA4FC0">
            <w:pPr>
              <w:jc w:val="center"/>
            </w:pPr>
          </w:p>
        </w:tc>
        <w:tc>
          <w:tcPr>
            <w:tcW w:w="3528" w:type="dxa"/>
            <w:noWrap/>
          </w:tcPr>
          <w:p w:rsidR="00FF6789" w:rsidRDefault="00FF6789" w:rsidP="00CA4FC0">
            <w:pPr>
              <w:jc w:val="center"/>
            </w:pPr>
          </w:p>
        </w:tc>
      </w:tr>
      <w:tr w:rsidR="00FF6789" w:rsidTr="00DC6ED7">
        <w:trPr>
          <w:cantSplit/>
          <w:trHeight w:hRule="exact" w:val="1210"/>
        </w:trPr>
        <w:sdt>
          <w:sdtPr>
            <w:alias w:val="Label7"/>
            <w:tag w:val="Label7Tag"/>
            <w:id w:val="-1101415804"/>
            <w:placeholder>
              <w:docPart w:val="AF3FF5A28DA54BF4A94036AE02A7285F"/>
            </w:placeholder>
            <w:showingPlcHdr/>
            <w:text/>
          </w:sdtPr>
          <w:sdtEndPr/>
          <w:sdtContent>
            <w:tc>
              <w:tcPr>
                <w:tcW w:w="3528" w:type="dxa"/>
                <w:noWrap/>
              </w:tcPr>
              <w:p w:rsidR="00FF6789" w:rsidRDefault="00FC5C53" w:rsidP="00CA4FC0">
                <w:pPr>
                  <w:jc w:val="center"/>
                </w:pPr>
                <w:r w:rsidRPr="003E046A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tc>
          <w:tcPr>
            <w:tcW w:w="547" w:type="dxa"/>
            <w:noWrap/>
          </w:tcPr>
          <w:p w:rsidR="00FF6789" w:rsidRDefault="00FF6789" w:rsidP="00CA4FC0">
            <w:pPr>
              <w:jc w:val="center"/>
            </w:pPr>
          </w:p>
        </w:tc>
        <w:sdt>
          <w:sdtPr>
            <w:alias w:val="Label7"/>
            <w:tag w:val="Label7Tag"/>
            <w:id w:val="1358077537"/>
            <w:placeholder>
              <w:docPart w:val="CE5A4987DC4C41EE93713D7B76A52A71"/>
            </w:placeholder>
            <w:showingPlcHdr/>
            <w:text/>
          </w:sdtPr>
          <w:sdtContent>
            <w:tc>
              <w:tcPr>
                <w:tcW w:w="3528" w:type="dxa"/>
                <w:noWrap/>
              </w:tcPr>
              <w:p w:rsidR="00FF6789" w:rsidRDefault="00BB1366" w:rsidP="00A53E6E">
                <w:pPr>
                  <w:jc w:val="center"/>
                </w:pPr>
                <w:r w:rsidRPr="003E046A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tc>
          <w:tcPr>
            <w:tcW w:w="547" w:type="dxa"/>
            <w:noWrap/>
          </w:tcPr>
          <w:p w:rsidR="00FF6789" w:rsidRDefault="00FF6789" w:rsidP="00CA4FC0">
            <w:pPr>
              <w:jc w:val="center"/>
            </w:pPr>
          </w:p>
        </w:tc>
        <w:sdt>
          <w:sdtPr>
            <w:alias w:val="Label7"/>
            <w:tag w:val="Label7Tag"/>
            <w:id w:val="621659537"/>
            <w:placeholder>
              <w:docPart w:val="830F31CA921443DF84E340753F6EF0DB"/>
            </w:placeholder>
            <w:showingPlcHdr/>
            <w:text/>
          </w:sdtPr>
          <w:sdtContent>
            <w:tc>
              <w:tcPr>
                <w:tcW w:w="3528" w:type="dxa"/>
                <w:noWrap/>
              </w:tcPr>
              <w:p w:rsidR="00FF6789" w:rsidRDefault="00BB1366" w:rsidP="00A53E6E">
                <w:pPr>
                  <w:jc w:val="center"/>
                </w:pPr>
                <w:r w:rsidRPr="003E046A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FF6789" w:rsidTr="00DC6ED7">
        <w:trPr>
          <w:cantSplit/>
          <w:trHeight w:hRule="exact" w:val="245"/>
        </w:trPr>
        <w:tc>
          <w:tcPr>
            <w:tcW w:w="3528" w:type="dxa"/>
            <w:noWrap/>
          </w:tcPr>
          <w:p w:rsidR="00FF6789" w:rsidRDefault="00FF6789" w:rsidP="00CA4FC0">
            <w:pPr>
              <w:jc w:val="center"/>
            </w:pPr>
          </w:p>
        </w:tc>
        <w:tc>
          <w:tcPr>
            <w:tcW w:w="547" w:type="dxa"/>
            <w:noWrap/>
          </w:tcPr>
          <w:p w:rsidR="00FF6789" w:rsidRDefault="00FF6789" w:rsidP="00CA4FC0">
            <w:pPr>
              <w:jc w:val="center"/>
            </w:pPr>
          </w:p>
        </w:tc>
        <w:tc>
          <w:tcPr>
            <w:tcW w:w="3528" w:type="dxa"/>
            <w:noWrap/>
          </w:tcPr>
          <w:p w:rsidR="00FF6789" w:rsidRDefault="00FF6789" w:rsidP="00CA4FC0">
            <w:pPr>
              <w:jc w:val="center"/>
            </w:pPr>
          </w:p>
        </w:tc>
        <w:tc>
          <w:tcPr>
            <w:tcW w:w="547" w:type="dxa"/>
            <w:noWrap/>
          </w:tcPr>
          <w:p w:rsidR="00FF6789" w:rsidRDefault="00FF6789" w:rsidP="00CA4FC0">
            <w:pPr>
              <w:jc w:val="center"/>
            </w:pPr>
          </w:p>
        </w:tc>
        <w:tc>
          <w:tcPr>
            <w:tcW w:w="3528" w:type="dxa"/>
            <w:noWrap/>
          </w:tcPr>
          <w:p w:rsidR="00FF6789" w:rsidRDefault="00FF6789" w:rsidP="00CA4FC0">
            <w:pPr>
              <w:jc w:val="center"/>
            </w:pPr>
          </w:p>
        </w:tc>
      </w:tr>
      <w:tr w:rsidR="00FF6789" w:rsidTr="00DC6ED7">
        <w:trPr>
          <w:cantSplit/>
          <w:trHeight w:hRule="exact" w:val="1210"/>
        </w:trPr>
        <w:sdt>
          <w:sdtPr>
            <w:alias w:val="Label8"/>
            <w:tag w:val="Label8Tag"/>
            <w:id w:val="1808968447"/>
            <w:placeholder>
              <w:docPart w:val="7789EBFAEC3747D582F7E0E544246BD2"/>
            </w:placeholder>
            <w:showingPlcHdr/>
            <w:text/>
          </w:sdtPr>
          <w:sdtEndPr/>
          <w:sdtContent>
            <w:tc>
              <w:tcPr>
                <w:tcW w:w="3528" w:type="dxa"/>
                <w:noWrap/>
              </w:tcPr>
              <w:p w:rsidR="00FF6789" w:rsidRDefault="00FC5C53" w:rsidP="00CA4FC0">
                <w:pPr>
                  <w:jc w:val="center"/>
                </w:pPr>
                <w:r w:rsidRPr="003E046A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tc>
          <w:tcPr>
            <w:tcW w:w="547" w:type="dxa"/>
            <w:noWrap/>
          </w:tcPr>
          <w:p w:rsidR="00FF6789" w:rsidRDefault="00FF6789" w:rsidP="00CA4FC0">
            <w:pPr>
              <w:jc w:val="center"/>
            </w:pPr>
          </w:p>
        </w:tc>
        <w:sdt>
          <w:sdtPr>
            <w:alias w:val="Label8"/>
            <w:tag w:val="Label8Tag"/>
            <w:id w:val="-390504365"/>
            <w:placeholder>
              <w:docPart w:val="17D1F43DFBFC41B2A3EC29559F086B58"/>
            </w:placeholder>
            <w:showingPlcHdr/>
            <w:text/>
          </w:sdtPr>
          <w:sdtContent>
            <w:tc>
              <w:tcPr>
                <w:tcW w:w="3528" w:type="dxa"/>
                <w:noWrap/>
              </w:tcPr>
              <w:p w:rsidR="00FF6789" w:rsidRDefault="00BB1366" w:rsidP="00A53E6E">
                <w:pPr>
                  <w:jc w:val="center"/>
                </w:pPr>
                <w:r w:rsidRPr="003E046A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tc>
          <w:tcPr>
            <w:tcW w:w="547" w:type="dxa"/>
            <w:noWrap/>
          </w:tcPr>
          <w:p w:rsidR="00FF6789" w:rsidRDefault="00FF6789" w:rsidP="00CA4FC0">
            <w:pPr>
              <w:jc w:val="center"/>
            </w:pPr>
          </w:p>
        </w:tc>
        <w:sdt>
          <w:sdtPr>
            <w:alias w:val="Label8"/>
            <w:tag w:val="Label8Tag"/>
            <w:id w:val="2136370390"/>
            <w:placeholder>
              <w:docPart w:val="A462C17D3E8B4491B05D7B87439F7EFD"/>
            </w:placeholder>
            <w:showingPlcHdr/>
            <w:text/>
          </w:sdtPr>
          <w:sdtContent>
            <w:tc>
              <w:tcPr>
                <w:tcW w:w="3528" w:type="dxa"/>
                <w:noWrap/>
              </w:tcPr>
              <w:p w:rsidR="00FF6789" w:rsidRDefault="00BB1366" w:rsidP="00A53E6E">
                <w:pPr>
                  <w:jc w:val="center"/>
                </w:pPr>
                <w:r w:rsidRPr="003E046A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FF6789" w:rsidTr="00DC6ED7">
        <w:trPr>
          <w:cantSplit/>
          <w:trHeight w:hRule="exact" w:val="245"/>
        </w:trPr>
        <w:tc>
          <w:tcPr>
            <w:tcW w:w="3528" w:type="dxa"/>
            <w:noWrap/>
          </w:tcPr>
          <w:p w:rsidR="00FF6789" w:rsidRDefault="00FF6789" w:rsidP="00CA4FC0">
            <w:pPr>
              <w:jc w:val="center"/>
            </w:pPr>
          </w:p>
        </w:tc>
        <w:tc>
          <w:tcPr>
            <w:tcW w:w="547" w:type="dxa"/>
            <w:noWrap/>
          </w:tcPr>
          <w:p w:rsidR="00FF6789" w:rsidRDefault="00FF6789" w:rsidP="00CA4FC0">
            <w:pPr>
              <w:jc w:val="center"/>
            </w:pPr>
          </w:p>
        </w:tc>
        <w:tc>
          <w:tcPr>
            <w:tcW w:w="3528" w:type="dxa"/>
            <w:noWrap/>
          </w:tcPr>
          <w:p w:rsidR="00FF6789" w:rsidRDefault="00FF6789" w:rsidP="00CA4FC0">
            <w:pPr>
              <w:jc w:val="center"/>
            </w:pPr>
          </w:p>
        </w:tc>
        <w:tc>
          <w:tcPr>
            <w:tcW w:w="547" w:type="dxa"/>
            <w:noWrap/>
          </w:tcPr>
          <w:p w:rsidR="00FF6789" w:rsidRDefault="00FF6789" w:rsidP="00CA4FC0">
            <w:pPr>
              <w:jc w:val="center"/>
            </w:pPr>
          </w:p>
        </w:tc>
        <w:tc>
          <w:tcPr>
            <w:tcW w:w="3528" w:type="dxa"/>
            <w:noWrap/>
          </w:tcPr>
          <w:p w:rsidR="00FF6789" w:rsidRDefault="00FF6789" w:rsidP="00CA4FC0">
            <w:pPr>
              <w:jc w:val="center"/>
            </w:pPr>
          </w:p>
        </w:tc>
      </w:tr>
      <w:tr w:rsidR="00FF6789" w:rsidTr="00DC6ED7">
        <w:trPr>
          <w:cantSplit/>
          <w:trHeight w:hRule="exact" w:val="1210"/>
        </w:trPr>
        <w:sdt>
          <w:sdtPr>
            <w:alias w:val="Label9"/>
            <w:tag w:val="Label9Tag"/>
            <w:id w:val="-361445880"/>
            <w:placeholder>
              <w:docPart w:val="0083A11E48FB4AD394057133243B760B"/>
            </w:placeholder>
            <w:showingPlcHdr/>
            <w:text/>
          </w:sdtPr>
          <w:sdtEndPr/>
          <w:sdtContent>
            <w:tc>
              <w:tcPr>
                <w:tcW w:w="3528" w:type="dxa"/>
                <w:noWrap/>
              </w:tcPr>
              <w:p w:rsidR="00FF6789" w:rsidRDefault="00FC5C53" w:rsidP="00CA4FC0">
                <w:pPr>
                  <w:jc w:val="center"/>
                </w:pPr>
                <w:r w:rsidRPr="003E046A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tc>
          <w:tcPr>
            <w:tcW w:w="547" w:type="dxa"/>
            <w:noWrap/>
          </w:tcPr>
          <w:p w:rsidR="00FF6789" w:rsidRDefault="00FF6789" w:rsidP="00CA4FC0">
            <w:pPr>
              <w:jc w:val="center"/>
            </w:pPr>
          </w:p>
        </w:tc>
        <w:sdt>
          <w:sdtPr>
            <w:alias w:val="Label9"/>
            <w:tag w:val="Label9Tag"/>
            <w:id w:val="-37753626"/>
            <w:placeholder>
              <w:docPart w:val="551C7ABB81E341CB8FE15E5C38B65FF0"/>
            </w:placeholder>
            <w:showingPlcHdr/>
            <w:text/>
          </w:sdtPr>
          <w:sdtContent>
            <w:tc>
              <w:tcPr>
                <w:tcW w:w="3528" w:type="dxa"/>
                <w:noWrap/>
              </w:tcPr>
              <w:p w:rsidR="00FF6789" w:rsidRDefault="00BB1366" w:rsidP="00A53E6E">
                <w:pPr>
                  <w:jc w:val="center"/>
                </w:pPr>
                <w:r w:rsidRPr="003E046A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tc>
          <w:tcPr>
            <w:tcW w:w="547" w:type="dxa"/>
            <w:noWrap/>
          </w:tcPr>
          <w:p w:rsidR="00FF6789" w:rsidRDefault="00FF6789" w:rsidP="00CA4FC0">
            <w:pPr>
              <w:jc w:val="center"/>
            </w:pPr>
          </w:p>
        </w:tc>
        <w:sdt>
          <w:sdtPr>
            <w:alias w:val="Label9"/>
            <w:tag w:val="Label9Tag"/>
            <w:id w:val="198894941"/>
            <w:placeholder>
              <w:docPart w:val="EA143D032EBA44AD86E0BF8707457014"/>
            </w:placeholder>
            <w:showingPlcHdr/>
            <w:text/>
          </w:sdtPr>
          <w:sdtContent>
            <w:tc>
              <w:tcPr>
                <w:tcW w:w="3528" w:type="dxa"/>
                <w:noWrap/>
              </w:tcPr>
              <w:p w:rsidR="00FF6789" w:rsidRDefault="00BB1366" w:rsidP="00A53E6E">
                <w:pPr>
                  <w:jc w:val="center"/>
                </w:pPr>
                <w:r w:rsidRPr="003E046A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FF6789" w:rsidTr="00DC6ED7">
        <w:trPr>
          <w:cantSplit/>
          <w:trHeight w:hRule="exact" w:val="245"/>
        </w:trPr>
        <w:tc>
          <w:tcPr>
            <w:tcW w:w="3528" w:type="dxa"/>
            <w:noWrap/>
          </w:tcPr>
          <w:p w:rsidR="00FF6789" w:rsidRDefault="00FF6789" w:rsidP="00CA4FC0">
            <w:pPr>
              <w:jc w:val="center"/>
            </w:pPr>
          </w:p>
        </w:tc>
        <w:tc>
          <w:tcPr>
            <w:tcW w:w="547" w:type="dxa"/>
            <w:noWrap/>
          </w:tcPr>
          <w:p w:rsidR="00FF6789" w:rsidRDefault="00FF6789" w:rsidP="00CA4FC0">
            <w:pPr>
              <w:jc w:val="center"/>
            </w:pPr>
          </w:p>
        </w:tc>
        <w:tc>
          <w:tcPr>
            <w:tcW w:w="3528" w:type="dxa"/>
            <w:noWrap/>
          </w:tcPr>
          <w:p w:rsidR="00FF6789" w:rsidRDefault="00FF6789" w:rsidP="00CA4FC0">
            <w:pPr>
              <w:jc w:val="center"/>
            </w:pPr>
          </w:p>
        </w:tc>
        <w:tc>
          <w:tcPr>
            <w:tcW w:w="547" w:type="dxa"/>
            <w:noWrap/>
          </w:tcPr>
          <w:p w:rsidR="00FF6789" w:rsidRDefault="00FF6789" w:rsidP="00CA4FC0">
            <w:pPr>
              <w:jc w:val="center"/>
            </w:pPr>
          </w:p>
        </w:tc>
        <w:tc>
          <w:tcPr>
            <w:tcW w:w="3528" w:type="dxa"/>
            <w:noWrap/>
          </w:tcPr>
          <w:p w:rsidR="00FF6789" w:rsidRDefault="00FF6789" w:rsidP="00CA4FC0">
            <w:pPr>
              <w:jc w:val="center"/>
            </w:pPr>
          </w:p>
        </w:tc>
      </w:tr>
      <w:tr w:rsidR="00FF6789" w:rsidTr="00DC6ED7">
        <w:trPr>
          <w:cantSplit/>
          <w:trHeight w:hRule="exact" w:val="1210"/>
        </w:trPr>
        <w:sdt>
          <w:sdtPr>
            <w:alias w:val="Label10"/>
            <w:tag w:val="Label10Tag"/>
            <w:id w:val="-1930646994"/>
            <w:placeholder>
              <w:docPart w:val="DF58524DA4824A7C9911F40BA5B1D930"/>
            </w:placeholder>
            <w:showingPlcHdr/>
            <w:text/>
          </w:sdtPr>
          <w:sdtEndPr/>
          <w:sdtContent>
            <w:tc>
              <w:tcPr>
                <w:tcW w:w="3528" w:type="dxa"/>
                <w:noWrap/>
              </w:tcPr>
              <w:p w:rsidR="00FF6789" w:rsidRDefault="00FC5C53" w:rsidP="00CA4FC0">
                <w:pPr>
                  <w:jc w:val="center"/>
                </w:pPr>
                <w:r w:rsidRPr="003E046A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tc>
          <w:tcPr>
            <w:tcW w:w="547" w:type="dxa"/>
            <w:noWrap/>
          </w:tcPr>
          <w:p w:rsidR="00FF6789" w:rsidRDefault="00FF6789" w:rsidP="00CA4FC0">
            <w:pPr>
              <w:jc w:val="center"/>
            </w:pPr>
          </w:p>
        </w:tc>
        <w:sdt>
          <w:sdtPr>
            <w:alias w:val="Label10"/>
            <w:tag w:val="Label10Tag"/>
            <w:id w:val="1870716297"/>
            <w:placeholder>
              <w:docPart w:val="DB8E4A7DF8E04A7483890D49E7F73025"/>
            </w:placeholder>
            <w:showingPlcHdr/>
            <w:text/>
          </w:sdtPr>
          <w:sdtContent>
            <w:tc>
              <w:tcPr>
                <w:tcW w:w="3528" w:type="dxa"/>
                <w:noWrap/>
              </w:tcPr>
              <w:p w:rsidR="00FF6789" w:rsidRDefault="00BB1366" w:rsidP="00A53E6E">
                <w:pPr>
                  <w:jc w:val="center"/>
                </w:pPr>
                <w:r w:rsidRPr="003E046A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tc>
          <w:tcPr>
            <w:tcW w:w="547" w:type="dxa"/>
            <w:noWrap/>
          </w:tcPr>
          <w:p w:rsidR="00FF6789" w:rsidRDefault="00FF6789" w:rsidP="00CA4FC0">
            <w:pPr>
              <w:jc w:val="center"/>
            </w:pPr>
          </w:p>
        </w:tc>
        <w:sdt>
          <w:sdtPr>
            <w:alias w:val="Label10"/>
            <w:tag w:val="Label10Tag"/>
            <w:id w:val="549200092"/>
            <w:placeholder>
              <w:docPart w:val="9F2BD6C30DEB482292EF49B3D712212D"/>
            </w:placeholder>
            <w:showingPlcHdr/>
            <w:text/>
          </w:sdtPr>
          <w:sdtContent>
            <w:tc>
              <w:tcPr>
                <w:tcW w:w="3528" w:type="dxa"/>
                <w:noWrap/>
              </w:tcPr>
              <w:p w:rsidR="00FF6789" w:rsidRDefault="00BB1366" w:rsidP="00A53E6E">
                <w:pPr>
                  <w:jc w:val="center"/>
                </w:pPr>
                <w:r w:rsidRPr="003E046A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</w:tbl>
    <w:p w:rsidR="004B3B56" w:rsidRDefault="004B3B56">
      <w:bookmarkStart w:id="0" w:name="_GoBack"/>
      <w:bookmarkEnd w:id="0"/>
    </w:p>
    <w:sectPr w:rsidR="004B3B56" w:rsidSect="009C10B0">
      <w:pgSz w:w="12240" w:h="15840" w:code="1"/>
      <w:pgMar w:top="360" w:right="360" w:bottom="302" w:left="360" w:header="720" w:footer="720" w:gutter="0"/>
      <w:paperSrc w:first="4" w:other="4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411"/>
    <w:rsid w:val="00020AFE"/>
    <w:rsid w:val="00074EF0"/>
    <w:rsid w:val="000F406B"/>
    <w:rsid w:val="00105EFD"/>
    <w:rsid w:val="00177927"/>
    <w:rsid w:val="00280411"/>
    <w:rsid w:val="002C605F"/>
    <w:rsid w:val="004B3B56"/>
    <w:rsid w:val="004D4AF1"/>
    <w:rsid w:val="00517EF4"/>
    <w:rsid w:val="006B695A"/>
    <w:rsid w:val="006E1850"/>
    <w:rsid w:val="00765442"/>
    <w:rsid w:val="009C10B0"/>
    <w:rsid w:val="00A53E6E"/>
    <w:rsid w:val="00B25DEE"/>
    <w:rsid w:val="00BA6191"/>
    <w:rsid w:val="00BB1366"/>
    <w:rsid w:val="00BC47DC"/>
    <w:rsid w:val="00CA4FC0"/>
    <w:rsid w:val="00D91663"/>
    <w:rsid w:val="00DC6ED7"/>
    <w:rsid w:val="00E75672"/>
    <w:rsid w:val="00E93137"/>
    <w:rsid w:val="00FC5C53"/>
    <w:rsid w:val="00FF6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DE7C1C-79C4-44ED-93D8-F32D2FAD5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6E1850"/>
    <w:rPr>
      <w:sz w:val="24"/>
      <w:szCs w:val="24"/>
    </w:rPr>
  </w:style>
  <w:style w:type="character" w:default="1" w:styleId="DefaultParagraphFont">
    <w:name w:val="Default Paragraph Font"/>
    <w:semiHidden/>
    <w:rsid w:val="006E1850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rsid w:val="006E1850"/>
  </w:style>
  <w:style w:type="character" w:styleId="PlaceholderText">
    <w:name w:val="Placeholder Text"/>
    <w:basedOn w:val="DefaultParagraphFont"/>
    <w:uiPriority w:val="99"/>
    <w:semiHidden/>
    <w:rsid w:val="006B695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Freelance\Projects\paa\PaaSolutions\PaaApi\WordTemplate\SmallLabels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D07EFBBF0CB454693BADFD39B8B11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617889-25C5-485C-A29D-F99891F0F3D1}"/>
      </w:docPartPr>
      <w:docPartBody>
        <w:p w:rsidR="001B27E1" w:rsidRDefault="00663B30" w:rsidP="00663B30">
          <w:pPr>
            <w:pStyle w:val="DD07EFBBF0CB454693BADFD39B8B11BA2"/>
          </w:pPr>
          <w:r w:rsidRPr="003E046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F159350F8824EA2B9D3C0B673E26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54EC03-1FF1-4264-8FF5-504C1C09682B}"/>
      </w:docPartPr>
      <w:docPartBody>
        <w:p w:rsidR="001B27E1" w:rsidRDefault="00663B30" w:rsidP="00663B30">
          <w:pPr>
            <w:pStyle w:val="2F159350F8824EA2B9D3C0B673E26BB12"/>
          </w:pPr>
          <w:r w:rsidRPr="003E046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5C58D053652410DAEFBB3EA4CCC01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C5CDAC-0806-4EEE-921C-EB46C85F8F8E}"/>
      </w:docPartPr>
      <w:docPartBody>
        <w:p w:rsidR="001B27E1" w:rsidRDefault="00663B30" w:rsidP="00663B30">
          <w:pPr>
            <w:pStyle w:val="25C58D053652410DAEFBB3EA4CCC01EF2"/>
          </w:pPr>
          <w:r w:rsidRPr="003E046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3B0EDEB51654620B94279CB089654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62EF92-0103-4D0E-B7C8-9F661F19185F}"/>
      </w:docPartPr>
      <w:docPartBody>
        <w:p w:rsidR="001B27E1" w:rsidRDefault="00663B30" w:rsidP="00663B30">
          <w:pPr>
            <w:pStyle w:val="B3B0EDEB51654620B94279CB0896549A2"/>
          </w:pPr>
          <w:r w:rsidRPr="003E046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E064979753A4EA29740A667E7AA5A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307385-31F0-4091-B7BC-143B48583ECA}"/>
      </w:docPartPr>
      <w:docPartBody>
        <w:p w:rsidR="001B27E1" w:rsidRDefault="00663B30" w:rsidP="00663B30">
          <w:pPr>
            <w:pStyle w:val="AE064979753A4EA29740A667E7AA5AAB2"/>
          </w:pPr>
          <w:r w:rsidRPr="003E046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006075E279545C78466B592555091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F7FB9A-F686-47C1-911B-701EDA65E251}"/>
      </w:docPartPr>
      <w:docPartBody>
        <w:p w:rsidR="001B27E1" w:rsidRDefault="00663B30" w:rsidP="00663B30">
          <w:pPr>
            <w:pStyle w:val="5006075E279545C78466B592555091412"/>
          </w:pPr>
          <w:r w:rsidRPr="003E046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F3FF5A28DA54BF4A94036AE02A728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42874F-6858-4076-B567-AEE8EC337213}"/>
      </w:docPartPr>
      <w:docPartBody>
        <w:p w:rsidR="001B27E1" w:rsidRDefault="00663B30" w:rsidP="00663B30">
          <w:pPr>
            <w:pStyle w:val="AF3FF5A28DA54BF4A94036AE02A7285F2"/>
          </w:pPr>
          <w:r w:rsidRPr="003E046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789EBFAEC3747D582F7E0E544246B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E4999A-9C88-4B81-B3F8-59A3ADCEC9A4}"/>
      </w:docPartPr>
      <w:docPartBody>
        <w:p w:rsidR="001B27E1" w:rsidRDefault="00663B30" w:rsidP="00663B30">
          <w:pPr>
            <w:pStyle w:val="7789EBFAEC3747D582F7E0E544246BD22"/>
          </w:pPr>
          <w:r w:rsidRPr="003E046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083A11E48FB4AD394057133243B76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2E308E-2D8B-4971-8F2B-7B13BCEA0511}"/>
      </w:docPartPr>
      <w:docPartBody>
        <w:p w:rsidR="001B27E1" w:rsidRDefault="00663B30" w:rsidP="00663B30">
          <w:pPr>
            <w:pStyle w:val="0083A11E48FB4AD394057133243B760B2"/>
          </w:pPr>
          <w:r w:rsidRPr="003E046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58524DA4824A7C9911F40BA5B1D9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20C463-194D-4E89-B1F6-7F2F52770189}"/>
      </w:docPartPr>
      <w:docPartBody>
        <w:p w:rsidR="001B27E1" w:rsidRDefault="00663B30" w:rsidP="00663B30">
          <w:pPr>
            <w:pStyle w:val="DF58524DA4824A7C9911F40BA5B1D9302"/>
          </w:pPr>
          <w:r w:rsidRPr="003E046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CC38EF0AFCA4CE59CEC77CF4FD599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A27976-CE79-4920-8DE4-A9CA2FF36DF7}"/>
      </w:docPartPr>
      <w:docPartBody>
        <w:p w:rsidR="00663B30" w:rsidRDefault="00663B30" w:rsidP="00663B30">
          <w:pPr>
            <w:pStyle w:val="FCC38EF0AFCA4CE59CEC77CF4FD599181"/>
          </w:pPr>
          <w:r w:rsidRPr="003E046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5D8719CD7504808A6C4D7E35DBCC6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D7C116-EF36-4AEC-8875-F35F452D4224}"/>
      </w:docPartPr>
      <w:docPartBody>
        <w:p w:rsidR="00690EDD" w:rsidRDefault="00513D71" w:rsidP="00513D71">
          <w:pPr>
            <w:pStyle w:val="15D8719CD7504808A6C4D7E35DBCC60E"/>
          </w:pPr>
          <w:r w:rsidRPr="003E046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A6C378ABA8B48319252152B541C9F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8EE7D7-FCBE-4BC7-AA66-F0E530ED4B9C}"/>
      </w:docPartPr>
      <w:docPartBody>
        <w:p w:rsidR="00690EDD" w:rsidRDefault="00513D71" w:rsidP="00513D71">
          <w:pPr>
            <w:pStyle w:val="0A6C378ABA8B48319252152B541C9F24"/>
          </w:pPr>
          <w:r w:rsidRPr="003E046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E39A7B3344D48BF89D9CD4EB570AA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EDBCB2-BBE7-43C7-BE0E-675F6276ABCB}"/>
      </w:docPartPr>
      <w:docPartBody>
        <w:p w:rsidR="00336A2D" w:rsidRDefault="00690EDD" w:rsidP="00690EDD">
          <w:pPr>
            <w:pStyle w:val="3E39A7B3344D48BF89D9CD4EB570AADE"/>
          </w:pPr>
          <w:r w:rsidRPr="003E046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18575EDEE644C17821B1D8E76762F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DDCFF8-E5BE-486D-B8E8-3BCADDB4BA42}"/>
      </w:docPartPr>
      <w:docPartBody>
        <w:p w:rsidR="00000000" w:rsidRDefault="00FD4558" w:rsidP="00FD4558">
          <w:pPr>
            <w:pStyle w:val="E18575EDEE644C17821B1D8E76762F67"/>
          </w:pPr>
          <w:r w:rsidRPr="003E046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72B46D1BB9A46C7838F47423C238C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265887-9937-4643-91EB-0C9A04EBA8BC}"/>
      </w:docPartPr>
      <w:docPartBody>
        <w:p w:rsidR="00000000" w:rsidRDefault="00FD4558" w:rsidP="00FD4558">
          <w:pPr>
            <w:pStyle w:val="B72B46D1BB9A46C7838F47423C238CED"/>
          </w:pPr>
          <w:r w:rsidRPr="003E046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6D78CB412534545A412CA95A0EDEF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E424AC-9CBF-49C9-8468-0882FCD7F695}"/>
      </w:docPartPr>
      <w:docPartBody>
        <w:p w:rsidR="00000000" w:rsidRDefault="00FD4558" w:rsidP="00FD4558">
          <w:pPr>
            <w:pStyle w:val="86D78CB412534545A412CA95A0EDEF4A"/>
          </w:pPr>
          <w:r w:rsidRPr="003E046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23361434D9C4A57836275AE572338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BFF012-9548-4B00-8E5A-F5145F8E3F67}"/>
      </w:docPartPr>
      <w:docPartBody>
        <w:p w:rsidR="00000000" w:rsidRDefault="00FD4558" w:rsidP="00FD4558">
          <w:pPr>
            <w:pStyle w:val="223361434D9C4A57836275AE572338E1"/>
          </w:pPr>
          <w:r w:rsidRPr="003E046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A8A74D63BB428392CD7EF3DF820A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9164A2-2880-46A7-B41E-9BBA96A18413}"/>
      </w:docPartPr>
      <w:docPartBody>
        <w:p w:rsidR="00000000" w:rsidRDefault="00FD4558" w:rsidP="00FD4558">
          <w:pPr>
            <w:pStyle w:val="8AA8A74D63BB428392CD7EF3DF820A6A"/>
          </w:pPr>
          <w:r w:rsidRPr="003E046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352A03060D14366936AC3E624BB52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6610E-B575-44FC-9D8A-20E5A6CCA693}"/>
      </w:docPartPr>
      <w:docPartBody>
        <w:p w:rsidR="00000000" w:rsidRDefault="00FD4558" w:rsidP="00FD4558">
          <w:pPr>
            <w:pStyle w:val="0352A03060D14366936AC3E624BB529D"/>
          </w:pPr>
          <w:r w:rsidRPr="003E046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0737F110A9F40FAAF095D5C4CA6DE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112FD9-99ED-41AB-BB02-BEACB5EB697B}"/>
      </w:docPartPr>
      <w:docPartBody>
        <w:p w:rsidR="00000000" w:rsidRDefault="00FD4558" w:rsidP="00FD4558">
          <w:pPr>
            <w:pStyle w:val="D0737F110A9F40FAAF095D5C4CA6DEEC"/>
          </w:pPr>
          <w:r w:rsidRPr="003E046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6ED6253FA96422D9036F0D0FA8EE7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3B504F-C0F5-4D50-89B1-FD4FD1525B1C}"/>
      </w:docPartPr>
      <w:docPartBody>
        <w:p w:rsidR="00000000" w:rsidRDefault="00FD4558" w:rsidP="00FD4558">
          <w:pPr>
            <w:pStyle w:val="56ED6253FA96422D9036F0D0FA8EE7AC"/>
          </w:pPr>
          <w:r w:rsidRPr="003E046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E5A4987DC4C41EE93713D7B76A52A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2A32C4-D66F-4ECA-9EFB-5F5641EC4EA0}"/>
      </w:docPartPr>
      <w:docPartBody>
        <w:p w:rsidR="00000000" w:rsidRDefault="00FD4558" w:rsidP="00FD4558">
          <w:pPr>
            <w:pStyle w:val="CE5A4987DC4C41EE93713D7B76A52A71"/>
          </w:pPr>
          <w:r w:rsidRPr="003E046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30F31CA921443DF84E340753F6EF0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F4118-E5B9-4565-8B52-5E6D3C9076ED}"/>
      </w:docPartPr>
      <w:docPartBody>
        <w:p w:rsidR="00000000" w:rsidRDefault="00FD4558" w:rsidP="00FD4558">
          <w:pPr>
            <w:pStyle w:val="830F31CA921443DF84E340753F6EF0DB"/>
          </w:pPr>
          <w:r w:rsidRPr="003E046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7D1F43DFBFC41B2A3EC29559F086B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2EBAC0-1DC8-4CD4-B2B5-71360055D822}"/>
      </w:docPartPr>
      <w:docPartBody>
        <w:p w:rsidR="00000000" w:rsidRDefault="00FD4558" w:rsidP="00FD4558">
          <w:pPr>
            <w:pStyle w:val="17D1F43DFBFC41B2A3EC29559F086B58"/>
          </w:pPr>
          <w:r w:rsidRPr="003E046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462C17D3E8B4491B05D7B87439F7E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9E6F7F-EA4E-4BD7-833A-58438C6ACD70}"/>
      </w:docPartPr>
      <w:docPartBody>
        <w:p w:rsidR="00000000" w:rsidRDefault="00FD4558" w:rsidP="00FD4558">
          <w:pPr>
            <w:pStyle w:val="A462C17D3E8B4491B05D7B87439F7EFD"/>
          </w:pPr>
          <w:r w:rsidRPr="003E046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51C7ABB81E341CB8FE15E5C38B65F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89E25D-C8AA-44D9-98DE-00879E438BE7}"/>
      </w:docPartPr>
      <w:docPartBody>
        <w:p w:rsidR="00000000" w:rsidRDefault="00FD4558" w:rsidP="00FD4558">
          <w:pPr>
            <w:pStyle w:val="551C7ABB81E341CB8FE15E5C38B65FF0"/>
          </w:pPr>
          <w:r w:rsidRPr="003E046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A143D032EBA44AD86E0BF87074570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A01EB6-9989-4550-87BB-C42A1B67E7D2}"/>
      </w:docPartPr>
      <w:docPartBody>
        <w:p w:rsidR="00000000" w:rsidRDefault="00FD4558" w:rsidP="00FD4558">
          <w:pPr>
            <w:pStyle w:val="EA143D032EBA44AD86E0BF8707457014"/>
          </w:pPr>
          <w:r w:rsidRPr="003E046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B8E4A7DF8E04A7483890D49E7F730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235645-F78B-40B9-9347-52751D3A91EA}"/>
      </w:docPartPr>
      <w:docPartBody>
        <w:p w:rsidR="00000000" w:rsidRDefault="00FD4558" w:rsidP="00FD4558">
          <w:pPr>
            <w:pStyle w:val="DB8E4A7DF8E04A7483890D49E7F73025"/>
          </w:pPr>
          <w:r w:rsidRPr="003E046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F2BD6C30DEB482292EF49B3D71221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2C76-3088-45F7-A554-548378865331}"/>
      </w:docPartPr>
      <w:docPartBody>
        <w:p w:rsidR="00000000" w:rsidRDefault="00FD4558" w:rsidP="00FD4558">
          <w:pPr>
            <w:pStyle w:val="9F2BD6C30DEB482292EF49B3D712212D"/>
          </w:pPr>
          <w:r w:rsidRPr="003E046A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3599"/>
    <w:rsid w:val="001B27E1"/>
    <w:rsid w:val="00232DD8"/>
    <w:rsid w:val="00336A2D"/>
    <w:rsid w:val="00513D71"/>
    <w:rsid w:val="006251A9"/>
    <w:rsid w:val="00663B30"/>
    <w:rsid w:val="00690EDD"/>
    <w:rsid w:val="00906C9D"/>
    <w:rsid w:val="00960E67"/>
    <w:rsid w:val="009675D2"/>
    <w:rsid w:val="00CE6CBC"/>
    <w:rsid w:val="00D93ADF"/>
    <w:rsid w:val="00FD4558"/>
    <w:rsid w:val="00FE3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D4558"/>
    <w:rPr>
      <w:color w:val="808080"/>
    </w:rPr>
  </w:style>
  <w:style w:type="paragraph" w:customStyle="1" w:styleId="B393B198F97F4FA0841C53EE2573B032">
    <w:name w:val="B393B198F97F4FA0841C53EE2573B032"/>
    <w:rsid w:val="00FE3599"/>
  </w:style>
  <w:style w:type="paragraph" w:customStyle="1" w:styleId="01E22B7BB099419082870175B1B49461">
    <w:name w:val="01E22B7BB099419082870175B1B49461"/>
    <w:rsid w:val="00FE3599"/>
  </w:style>
  <w:style w:type="paragraph" w:customStyle="1" w:styleId="DD07EFBBF0CB454693BADFD39B8B11BA">
    <w:name w:val="DD07EFBBF0CB454693BADFD39B8B11BA"/>
    <w:rsid w:val="00FE3599"/>
  </w:style>
  <w:style w:type="paragraph" w:customStyle="1" w:styleId="1EF1B43BAA6C4ED18E6DFC13A377A7CC">
    <w:name w:val="1EF1B43BAA6C4ED18E6DFC13A377A7CC"/>
    <w:rsid w:val="00FE3599"/>
  </w:style>
  <w:style w:type="paragraph" w:customStyle="1" w:styleId="2F159350F8824EA2B9D3C0B673E26BB1">
    <w:name w:val="2F159350F8824EA2B9D3C0B673E26BB1"/>
    <w:rsid w:val="00FE3599"/>
  </w:style>
  <w:style w:type="paragraph" w:customStyle="1" w:styleId="93CF24D252F843CE921D964D0EDCC27D">
    <w:name w:val="93CF24D252F843CE921D964D0EDCC27D"/>
    <w:rsid w:val="00FE3599"/>
  </w:style>
  <w:style w:type="paragraph" w:customStyle="1" w:styleId="25C58D053652410DAEFBB3EA4CCC01EF">
    <w:name w:val="25C58D053652410DAEFBB3EA4CCC01EF"/>
    <w:rsid w:val="00FE3599"/>
  </w:style>
  <w:style w:type="paragraph" w:customStyle="1" w:styleId="9B1EE37837844525B177A2EA2C21F65F">
    <w:name w:val="9B1EE37837844525B177A2EA2C21F65F"/>
    <w:rsid w:val="00FE3599"/>
  </w:style>
  <w:style w:type="paragraph" w:customStyle="1" w:styleId="DC355DF4631147D0AA43AF50A2DD567E">
    <w:name w:val="DC355DF4631147D0AA43AF50A2DD567E"/>
    <w:rsid w:val="00FE3599"/>
  </w:style>
  <w:style w:type="paragraph" w:customStyle="1" w:styleId="B3B0EDEB51654620B94279CB0896549A">
    <w:name w:val="B3B0EDEB51654620B94279CB0896549A"/>
    <w:rsid w:val="00FE3599"/>
  </w:style>
  <w:style w:type="paragraph" w:customStyle="1" w:styleId="2A83FA460E7A4C09A30A2DEDA5C5EA45">
    <w:name w:val="2A83FA460E7A4C09A30A2DEDA5C5EA45"/>
    <w:rsid w:val="00FE3599"/>
  </w:style>
  <w:style w:type="paragraph" w:customStyle="1" w:styleId="108960A4357A446A987F979091F6C3D2">
    <w:name w:val="108960A4357A446A987F979091F6C3D2"/>
    <w:rsid w:val="00FE3599"/>
  </w:style>
  <w:style w:type="paragraph" w:customStyle="1" w:styleId="5A2E14E319D544AFA34E498DCC7BE2D9">
    <w:name w:val="5A2E14E319D544AFA34E498DCC7BE2D9"/>
    <w:rsid w:val="00FE3599"/>
  </w:style>
  <w:style w:type="paragraph" w:customStyle="1" w:styleId="AE064979753A4EA29740A667E7AA5AAB">
    <w:name w:val="AE064979753A4EA29740A667E7AA5AAB"/>
    <w:rsid w:val="00FE3599"/>
  </w:style>
  <w:style w:type="paragraph" w:customStyle="1" w:styleId="5006075E279545C78466B59255509141">
    <w:name w:val="5006075E279545C78466B59255509141"/>
    <w:rsid w:val="00FE3599"/>
  </w:style>
  <w:style w:type="paragraph" w:customStyle="1" w:styleId="434097FAE58B4ADC9271F3913E22DF52">
    <w:name w:val="434097FAE58B4ADC9271F3913E22DF52"/>
    <w:rsid w:val="00FE3599"/>
  </w:style>
  <w:style w:type="paragraph" w:customStyle="1" w:styleId="84C0063B3A03444A84C66B83430602F0">
    <w:name w:val="84C0063B3A03444A84C66B83430602F0"/>
    <w:rsid w:val="00FE3599"/>
  </w:style>
  <w:style w:type="paragraph" w:customStyle="1" w:styleId="0CE3313711BC47DD8205C31F4890DD91">
    <w:name w:val="0CE3313711BC47DD8205C31F4890DD91"/>
    <w:rsid w:val="00FE3599"/>
  </w:style>
  <w:style w:type="paragraph" w:customStyle="1" w:styleId="C39593DE80A04662B2597CA3F7CD36B4">
    <w:name w:val="C39593DE80A04662B2597CA3F7CD36B4"/>
    <w:rsid w:val="00FE3599"/>
  </w:style>
  <w:style w:type="paragraph" w:customStyle="1" w:styleId="2D430BA3659D4CA297E0D3D369EA9179">
    <w:name w:val="2D430BA3659D4CA297E0D3D369EA9179"/>
    <w:rsid w:val="00FE3599"/>
  </w:style>
  <w:style w:type="paragraph" w:customStyle="1" w:styleId="42E99D6BA5584D6B8215E7D505FEA0F0">
    <w:name w:val="42E99D6BA5584D6B8215E7D505FEA0F0"/>
    <w:rsid w:val="00FE3599"/>
  </w:style>
  <w:style w:type="paragraph" w:customStyle="1" w:styleId="6141F45EA9364AA6A439A9170CC39BBE">
    <w:name w:val="6141F45EA9364AA6A439A9170CC39BBE"/>
    <w:rsid w:val="00FE3599"/>
  </w:style>
  <w:style w:type="paragraph" w:customStyle="1" w:styleId="A6C5FC545FAD4AACAE79AFD9F0B4C422">
    <w:name w:val="A6C5FC545FAD4AACAE79AFD9F0B4C422"/>
    <w:rsid w:val="00FE3599"/>
  </w:style>
  <w:style w:type="paragraph" w:customStyle="1" w:styleId="AF3FF5A28DA54BF4A94036AE02A7285F">
    <w:name w:val="AF3FF5A28DA54BF4A94036AE02A7285F"/>
    <w:rsid w:val="00FE3599"/>
  </w:style>
  <w:style w:type="paragraph" w:customStyle="1" w:styleId="7789EBFAEC3747D582F7E0E544246BD2">
    <w:name w:val="7789EBFAEC3747D582F7E0E544246BD2"/>
    <w:rsid w:val="00FE3599"/>
  </w:style>
  <w:style w:type="paragraph" w:customStyle="1" w:styleId="0083A11E48FB4AD394057133243B760B">
    <w:name w:val="0083A11E48FB4AD394057133243B760B"/>
    <w:rsid w:val="00FE3599"/>
  </w:style>
  <w:style w:type="paragraph" w:customStyle="1" w:styleId="8C2C686D6B7641E7BEBF844EDBC1CA3B">
    <w:name w:val="8C2C686D6B7641E7BEBF844EDBC1CA3B"/>
    <w:rsid w:val="00FE3599"/>
  </w:style>
  <w:style w:type="paragraph" w:customStyle="1" w:styleId="E37E53A1B4AC48E1B97475E436E51711">
    <w:name w:val="E37E53A1B4AC48E1B97475E436E51711"/>
    <w:rsid w:val="00FE3599"/>
  </w:style>
  <w:style w:type="paragraph" w:customStyle="1" w:styleId="DF58524DA4824A7C9911F40BA5B1D930">
    <w:name w:val="DF58524DA4824A7C9911F40BA5B1D930"/>
    <w:rsid w:val="00FE3599"/>
  </w:style>
  <w:style w:type="paragraph" w:customStyle="1" w:styleId="FCC38EF0AFCA4CE59CEC77CF4FD59918">
    <w:name w:val="FCC38EF0AFCA4CE59CEC77CF4FD59918"/>
    <w:rsid w:val="001B27E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393B198F97F4FA0841C53EE2573B0321">
    <w:name w:val="B393B198F97F4FA0841C53EE2573B0321"/>
    <w:rsid w:val="001B27E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1E22B7BB099419082870175B1B494611">
    <w:name w:val="01E22B7BB099419082870175B1B494611"/>
    <w:rsid w:val="001B27E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3CF24D252F843CE921D964D0EDCC27D1">
    <w:name w:val="93CF24D252F843CE921D964D0EDCC27D1"/>
    <w:rsid w:val="001B27E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F159350F8824EA2B9D3C0B673E26BB11">
    <w:name w:val="2F159350F8824EA2B9D3C0B673E26BB11"/>
    <w:rsid w:val="001B27E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D07EFBBF0CB454693BADFD39B8B11BA1">
    <w:name w:val="DD07EFBBF0CB454693BADFD39B8B11BA1"/>
    <w:rsid w:val="001B27E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5C58D053652410DAEFBB3EA4CCC01EF1">
    <w:name w:val="25C58D053652410DAEFBB3EA4CCC01EF1"/>
    <w:rsid w:val="001B27E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B1EE37837844525B177A2EA2C21F65F1">
    <w:name w:val="9B1EE37837844525B177A2EA2C21F65F1"/>
    <w:rsid w:val="001B27E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EF1B43BAA6C4ED18E6DFC13A377A7CC1">
    <w:name w:val="1EF1B43BAA6C4ED18E6DFC13A377A7CC1"/>
    <w:rsid w:val="001B27E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3B0EDEB51654620B94279CB0896549A1">
    <w:name w:val="B3B0EDEB51654620B94279CB0896549A1"/>
    <w:rsid w:val="001B27E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C355DF4631147D0AA43AF50A2DD567E1">
    <w:name w:val="DC355DF4631147D0AA43AF50A2DD567E1"/>
    <w:rsid w:val="001B27E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A83FA460E7A4C09A30A2DEDA5C5EA451">
    <w:name w:val="2A83FA460E7A4C09A30A2DEDA5C5EA451"/>
    <w:rsid w:val="001B27E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E064979753A4EA29740A667E7AA5AAB1">
    <w:name w:val="AE064979753A4EA29740A667E7AA5AAB1"/>
    <w:rsid w:val="001B27E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A2E14E319D544AFA34E498DCC7BE2D91">
    <w:name w:val="5A2E14E319D544AFA34E498DCC7BE2D91"/>
    <w:rsid w:val="001B27E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08960A4357A446A987F979091F6C3D21">
    <w:name w:val="108960A4357A446A987F979091F6C3D21"/>
    <w:rsid w:val="001B27E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006075E279545C78466B592555091411">
    <w:name w:val="5006075E279545C78466B592555091411"/>
    <w:rsid w:val="001B27E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34097FAE58B4ADC9271F3913E22DF521">
    <w:name w:val="434097FAE58B4ADC9271F3913E22DF521"/>
    <w:rsid w:val="001B27E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4C0063B3A03444A84C66B83430602F01">
    <w:name w:val="84C0063B3A03444A84C66B83430602F01"/>
    <w:rsid w:val="001B27E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F3FF5A28DA54BF4A94036AE02A7285F1">
    <w:name w:val="AF3FF5A28DA54BF4A94036AE02A7285F1"/>
    <w:rsid w:val="001B27E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141F45EA9364AA6A439A9170CC39BBE1">
    <w:name w:val="6141F45EA9364AA6A439A9170CC39BBE1"/>
    <w:rsid w:val="001B27E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CE3313711BC47DD8205C31F4890DD911">
    <w:name w:val="0CE3313711BC47DD8205C31F4890DD911"/>
    <w:rsid w:val="001B27E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789EBFAEC3747D582F7E0E544246BD21">
    <w:name w:val="7789EBFAEC3747D582F7E0E544246BD21"/>
    <w:rsid w:val="001B27E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6C5FC545FAD4AACAE79AFD9F0B4C4221">
    <w:name w:val="A6C5FC545FAD4AACAE79AFD9F0B4C4221"/>
    <w:rsid w:val="001B27E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39593DE80A04662B2597CA3F7CD36B41">
    <w:name w:val="C39593DE80A04662B2597CA3F7CD36B41"/>
    <w:rsid w:val="001B27E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083A11E48FB4AD394057133243B760B1">
    <w:name w:val="0083A11E48FB4AD394057133243B760B1"/>
    <w:rsid w:val="001B27E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C2C686D6B7641E7BEBF844EDBC1CA3B1">
    <w:name w:val="8C2C686D6B7641E7BEBF844EDBC1CA3B1"/>
    <w:rsid w:val="001B27E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D430BA3659D4CA297E0D3D369EA91791">
    <w:name w:val="2D430BA3659D4CA297E0D3D369EA91791"/>
    <w:rsid w:val="001B27E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F58524DA4824A7C9911F40BA5B1D9301">
    <w:name w:val="DF58524DA4824A7C9911F40BA5B1D9301"/>
    <w:rsid w:val="001B27E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37E53A1B4AC48E1B97475E436E517111">
    <w:name w:val="E37E53A1B4AC48E1B97475E436E517111"/>
    <w:rsid w:val="001B27E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2E99D6BA5584D6B8215E7D505FEA0F01">
    <w:name w:val="42E99D6BA5584D6B8215E7D505FEA0F01"/>
    <w:rsid w:val="001B27E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CC38EF0AFCA4CE59CEC77CF4FD599181">
    <w:name w:val="FCC38EF0AFCA4CE59CEC77CF4FD599181"/>
    <w:rsid w:val="00663B3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393B198F97F4FA0841C53EE2573B0322">
    <w:name w:val="B393B198F97F4FA0841C53EE2573B0322"/>
    <w:rsid w:val="00663B3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1E22B7BB099419082870175B1B494612">
    <w:name w:val="01E22B7BB099419082870175B1B494612"/>
    <w:rsid w:val="00663B3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3CF24D252F843CE921D964D0EDCC27D2">
    <w:name w:val="93CF24D252F843CE921D964D0EDCC27D2"/>
    <w:rsid w:val="00663B3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F159350F8824EA2B9D3C0B673E26BB12">
    <w:name w:val="2F159350F8824EA2B9D3C0B673E26BB12"/>
    <w:rsid w:val="00663B3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D07EFBBF0CB454693BADFD39B8B11BA2">
    <w:name w:val="DD07EFBBF0CB454693BADFD39B8B11BA2"/>
    <w:rsid w:val="00663B3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5C58D053652410DAEFBB3EA4CCC01EF2">
    <w:name w:val="25C58D053652410DAEFBB3EA4CCC01EF2"/>
    <w:rsid w:val="00663B3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B1EE37837844525B177A2EA2C21F65F2">
    <w:name w:val="9B1EE37837844525B177A2EA2C21F65F2"/>
    <w:rsid w:val="00663B3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EF1B43BAA6C4ED18E6DFC13A377A7CC2">
    <w:name w:val="1EF1B43BAA6C4ED18E6DFC13A377A7CC2"/>
    <w:rsid w:val="00663B3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3B0EDEB51654620B94279CB0896549A2">
    <w:name w:val="B3B0EDEB51654620B94279CB0896549A2"/>
    <w:rsid w:val="00663B3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C355DF4631147D0AA43AF50A2DD567E2">
    <w:name w:val="DC355DF4631147D0AA43AF50A2DD567E2"/>
    <w:rsid w:val="00663B3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A83FA460E7A4C09A30A2DEDA5C5EA452">
    <w:name w:val="2A83FA460E7A4C09A30A2DEDA5C5EA452"/>
    <w:rsid w:val="00663B3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E064979753A4EA29740A667E7AA5AAB2">
    <w:name w:val="AE064979753A4EA29740A667E7AA5AAB2"/>
    <w:rsid w:val="00663B3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A2E14E319D544AFA34E498DCC7BE2D92">
    <w:name w:val="5A2E14E319D544AFA34E498DCC7BE2D92"/>
    <w:rsid w:val="00663B3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08960A4357A446A987F979091F6C3D22">
    <w:name w:val="108960A4357A446A987F979091F6C3D22"/>
    <w:rsid w:val="00663B3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006075E279545C78466B592555091412">
    <w:name w:val="5006075E279545C78466B592555091412"/>
    <w:rsid w:val="00663B3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34097FAE58B4ADC9271F3913E22DF522">
    <w:name w:val="434097FAE58B4ADC9271F3913E22DF522"/>
    <w:rsid w:val="00663B3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4C0063B3A03444A84C66B83430602F02">
    <w:name w:val="84C0063B3A03444A84C66B83430602F02"/>
    <w:rsid w:val="00663B3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F3FF5A28DA54BF4A94036AE02A7285F2">
    <w:name w:val="AF3FF5A28DA54BF4A94036AE02A7285F2"/>
    <w:rsid w:val="00663B3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141F45EA9364AA6A439A9170CC39BBE2">
    <w:name w:val="6141F45EA9364AA6A439A9170CC39BBE2"/>
    <w:rsid w:val="00663B3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CE3313711BC47DD8205C31F4890DD912">
    <w:name w:val="0CE3313711BC47DD8205C31F4890DD912"/>
    <w:rsid w:val="00663B3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789EBFAEC3747D582F7E0E544246BD22">
    <w:name w:val="7789EBFAEC3747D582F7E0E544246BD22"/>
    <w:rsid w:val="00663B3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6C5FC545FAD4AACAE79AFD9F0B4C4222">
    <w:name w:val="A6C5FC545FAD4AACAE79AFD9F0B4C4222"/>
    <w:rsid w:val="00663B3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39593DE80A04662B2597CA3F7CD36B42">
    <w:name w:val="C39593DE80A04662B2597CA3F7CD36B42"/>
    <w:rsid w:val="00663B3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083A11E48FB4AD394057133243B760B2">
    <w:name w:val="0083A11E48FB4AD394057133243B760B2"/>
    <w:rsid w:val="00663B3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C2C686D6B7641E7BEBF844EDBC1CA3B2">
    <w:name w:val="8C2C686D6B7641E7BEBF844EDBC1CA3B2"/>
    <w:rsid w:val="00663B3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D430BA3659D4CA297E0D3D369EA91792">
    <w:name w:val="2D430BA3659D4CA297E0D3D369EA91792"/>
    <w:rsid w:val="00663B3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F58524DA4824A7C9911F40BA5B1D9302">
    <w:name w:val="DF58524DA4824A7C9911F40BA5B1D9302"/>
    <w:rsid w:val="00663B3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37E53A1B4AC48E1B97475E436E517112">
    <w:name w:val="E37E53A1B4AC48E1B97475E436E517112"/>
    <w:rsid w:val="00663B3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2E99D6BA5584D6B8215E7D505FEA0F02">
    <w:name w:val="42E99D6BA5584D6B8215E7D505FEA0F02"/>
    <w:rsid w:val="00663B3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5D8719CD7504808A6C4D7E35DBCC60E">
    <w:name w:val="15D8719CD7504808A6C4D7E35DBCC60E"/>
    <w:rsid w:val="00513D71"/>
  </w:style>
  <w:style w:type="paragraph" w:customStyle="1" w:styleId="0A6C378ABA8B48319252152B541C9F24">
    <w:name w:val="0A6C378ABA8B48319252152B541C9F24"/>
    <w:rsid w:val="00513D71"/>
  </w:style>
  <w:style w:type="paragraph" w:customStyle="1" w:styleId="3E39A7B3344D48BF89D9CD4EB570AADE">
    <w:name w:val="3E39A7B3344D48BF89D9CD4EB570AADE"/>
    <w:rsid w:val="00690EDD"/>
  </w:style>
  <w:style w:type="paragraph" w:customStyle="1" w:styleId="42BEBD3B211848F3BE34273928CE8202">
    <w:name w:val="42BEBD3B211848F3BE34273928CE8202"/>
    <w:rsid w:val="00FD4558"/>
  </w:style>
  <w:style w:type="paragraph" w:customStyle="1" w:styleId="E18575EDEE644C17821B1D8E76762F67">
    <w:name w:val="E18575EDEE644C17821B1D8E76762F67"/>
    <w:rsid w:val="00FD4558"/>
  </w:style>
  <w:style w:type="paragraph" w:customStyle="1" w:styleId="B72B46D1BB9A46C7838F47423C238CED">
    <w:name w:val="B72B46D1BB9A46C7838F47423C238CED"/>
    <w:rsid w:val="00FD4558"/>
  </w:style>
  <w:style w:type="paragraph" w:customStyle="1" w:styleId="86D78CB412534545A412CA95A0EDEF4A">
    <w:name w:val="86D78CB412534545A412CA95A0EDEF4A"/>
    <w:rsid w:val="00FD4558"/>
  </w:style>
  <w:style w:type="paragraph" w:customStyle="1" w:styleId="223361434D9C4A57836275AE572338E1">
    <w:name w:val="223361434D9C4A57836275AE572338E1"/>
    <w:rsid w:val="00FD4558"/>
  </w:style>
  <w:style w:type="paragraph" w:customStyle="1" w:styleId="8AA8A74D63BB428392CD7EF3DF820A6A">
    <w:name w:val="8AA8A74D63BB428392CD7EF3DF820A6A"/>
    <w:rsid w:val="00FD4558"/>
  </w:style>
  <w:style w:type="paragraph" w:customStyle="1" w:styleId="0352A03060D14366936AC3E624BB529D">
    <w:name w:val="0352A03060D14366936AC3E624BB529D"/>
    <w:rsid w:val="00FD4558"/>
  </w:style>
  <w:style w:type="paragraph" w:customStyle="1" w:styleId="D0737F110A9F40FAAF095D5C4CA6DEEC">
    <w:name w:val="D0737F110A9F40FAAF095D5C4CA6DEEC"/>
    <w:rsid w:val="00FD4558"/>
  </w:style>
  <w:style w:type="paragraph" w:customStyle="1" w:styleId="56ED6253FA96422D9036F0D0FA8EE7AC">
    <w:name w:val="56ED6253FA96422D9036F0D0FA8EE7AC"/>
    <w:rsid w:val="00FD4558"/>
  </w:style>
  <w:style w:type="paragraph" w:customStyle="1" w:styleId="CE5A4987DC4C41EE93713D7B76A52A71">
    <w:name w:val="CE5A4987DC4C41EE93713D7B76A52A71"/>
    <w:rsid w:val="00FD4558"/>
  </w:style>
  <w:style w:type="paragraph" w:customStyle="1" w:styleId="830F31CA921443DF84E340753F6EF0DB">
    <w:name w:val="830F31CA921443DF84E340753F6EF0DB"/>
    <w:rsid w:val="00FD4558"/>
  </w:style>
  <w:style w:type="paragraph" w:customStyle="1" w:styleId="17D1F43DFBFC41B2A3EC29559F086B58">
    <w:name w:val="17D1F43DFBFC41B2A3EC29559F086B58"/>
    <w:rsid w:val="00FD4558"/>
  </w:style>
  <w:style w:type="paragraph" w:customStyle="1" w:styleId="A462C17D3E8B4491B05D7B87439F7EFD">
    <w:name w:val="A462C17D3E8B4491B05D7B87439F7EFD"/>
    <w:rsid w:val="00FD4558"/>
  </w:style>
  <w:style w:type="paragraph" w:customStyle="1" w:styleId="551C7ABB81E341CB8FE15E5C38B65FF0">
    <w:name w:val="551C7ABB81E341CB8FE15E5C38B65FF0"/>
    <w:rsid w:val="00FD4558"/>
  </w:style>
  <w:style w:type="paragraph" w:customStyle="1" w:styleId="EA143D032EBA44AD86E0BF8707457014">
    <w:name w:val="EA143D032EBA44AD86E0BF8707457014"/>
    <w:rsid w:val="00FD4558"/>
  </w:style>
  <w:style w:type="paragraph" w:customStyle="1" w:styleId="DB8E4A7DF8E04A7483890D49E7F73025">
    <w:name w:val="DB8E4A7DF8E04A7483890D49E7F73025"/>
    <w:rsid w:val="00FD4558"/>
  </w:style>
  <w:style w:type="paragraph" w:customStyle="1" w:styleId="9F2BD6C30DEB482292EF49B3D712212D">
    <w:name w:val="9F2BD6C30DEB482292EF49B3D712212D"/>
    <w:rsid w:val="00FD455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SmallLabels</Template>
  <TotalTime>84</TotalTime>
  <Pages>1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Bemrose Consulting, Inc</vt:lpstr>
    </vt:vector>
  </TitlesOfParts>
  <Company>Bemrose Consulting</Company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Bemrose Consulting, Inc</dc:title>
  <dc:subject/>
  <dc:creator>Vinh Nguyen</dc:creator>
  <cp:keywords/>
  <dc:description/>
  <cp:lastModifiedBy>Vinh Nguyen</cp:lastModifiedBy>
  <cp:revision>11</cp:revision>
  <cp:lastPrinted>2003-01-15T04:01:00Z</cp:lastPrinted>
  <dcterms:created xsi:type="dcterms:W3CDTF">2016-07-17T01:57:00Z</dcterms:created>
  <dcterms:modified xsi:type="dcterms:W3CDTF">2016-07-19T17:50:00Z</dcterms:modified>
</cp:coreProperties>
</file>